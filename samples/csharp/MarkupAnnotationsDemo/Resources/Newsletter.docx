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4A0" w:firstRow="1" w:lastRow="0" w:firstColumn="1" w:lastColumn="0" w:noHBand="0" w:noVBand="1"/>
      </w:tblPr>
      <w:tblGrid>
        <w:gridCol w:w="1440"/>
        <w:gridCol w:w="2070"/>
        <w:gridCol w:w="3426"/>
        <w:gridCol w:w="4584"/>
      </w:tblGrid>
      <w:tr w:rsidR="000B65A5" w:rsidRPr="008D1681" w14:paraId="6E25FDC4" w14:textId="77777777" w:rsidTr="000B65A5">
        <w:trPr>
          <w:trHeight w:val="576"/>
        </w:trPr>
        <w:tc>
          <w:tcPr>
            <w:tcW w:w="1440" w:type="dxa"/>
          </w:tcPr>
          <w:p w14:paraId="388065F1" w14:textId="77777777" w:rsidR="000B65A5" w:rsidRPr="008D1681" w:rsidRDefault="000B65A5" w:rsidP="000B65A5"/>
        </w:tc>
        <w:tc>
          <w:tcPr>
            <w:tcW w:w="2070" w:type="dxa"/>
          </w:tcPr>
          <w:p w14:paraId="30D3AEFC" w14:textId="77777777" w:rsidR="000B65A5" w:rsidRDefault="000B65A5" w:rsidP="000B65A5"/>
        </w:tc>
        <w:tc>
          <w:tcPr>
            <w:tcW w:w="8010" w:type="dxa"/>
            <w:gridSpan w:val="2"/>
          </w:tcPr>
          <w:p w14:paraId="43ECCA9F" w14:textId="77777777" w:rsidR="000B65A5" w:rsidRPr="0077463E" w:rsidRDefault="000B65A5" w:rsidP="000B65A5">
            <w:pPr>
              <w:rPr>
                <w:color w:val="FFFFFF" w:themeColor="background1"/>
              </w:rPr>
            </w:pPr>
          </w:p>
        </w:tc>
      </w:tr>
      <w:tr w:rsidR="005075B6" w:rsidRPr="008D1681" w14:paraId="504D3757" w14:textId="77777777" w:rsidTr="00C3783B">
        <w:trPr>
          <w:trHeight w:val="4032"/>
        </w:trPr>
        <w:tc>
          <w:tcPr>
            <w:tcW w:w="1440" w:type="dxa"/>
          </w:tcPr>
          <w:p w14:paraId="42853766" w14:textId="77777777" w:rsidR="0077463E" w:rsidRPr="008D1681" w:rsidRDefault="0077463E" w:rsidP="008D1681"/>
        </w:tc>
        <w:tc>
          <w:tcPr>
            <w:tcW w:w="2070" w:type="dxa"/>
          </w:tcPr>
          <w:p w14:paraId="0BAB0CD0" w14:textId="77777777" w:rsidR="000B65A5" w:rsidRDefault="0077463E">
            <w:pPr>
              <w:pStyle w:val="TOC1"/>
              <w:rPr>
                <w:rFonts w:asciiTheme="minorHAnsi" w:eastAsiaTheme="minorEastAsia" w:hAnsiTheme="minorHAnsi"/>
                <w:caps w:val="0"/>
                <w:noProof/>
                <w:color w:val="auto"/>
                <w:sz w:val="22"/>
                <w:szCs w:val="22"/>
              </w:rPr>
            </w:pPr>
            <w:r>
              <w:fldChar w:fldCharType="begin"/>
            </w:r>
            <w:r>
              <w:instrText xml:space="preserve"> TOC \o "1-2" \h \z \u </w:instrText>
            </w:r>
            <w:r>
              <w:fldChar w:fldCharType="separate"/>
            </w:r>
            <w:hyperlink w:anchor="_Toc7212993" w:history="1">
              <w:r w:rsidR="000B65A5" w:rsidRPr="00DF6D1C">
                <w:rPr>
                  <w:rStyle w:val="Hyperlink"/>
                  <w:noProof/>
                </w:rPr>
                <w:t>Helping you achieve your financial goals</w:t>
              </w:r>
              <w:r w:rsidR="000B65A5">
                <w:rPr>
                  <w:noProof/>
                  <w:webHidden/>
                </w:rPr>
                <w:tab/>
              </w:r>
              <w:r w:rsidR="000B65A5">
                <w:rPr>
                  <w:noProof/>
                  <w:webHidden/>
                </w:rPr>
                <w:fldChar w:fldCharType="begin"/>
              </w:r>
              <w:r w:rsidR="000B65A5">
                <w:rPr>
                  <w:noProof/>
                  <w:webHidden/>
                </w:rPr>
                <w:instrText xml:space="preserve"> PAGEREF _Toc7212993 \h </w:instrText>
              </w:r>
              <w:r w:rsidR="000B65A5">
                <w:rPr>
                  <w:noProof/>
                  <w:webHidden/>
                </w:rPr>
              </w:r>
              <w:r w:rsidR="000B65A5">
                <w:rPr>
                  <w:noProof/>
                  <w:webHidden/>
                </w:rPr>
                <w:fldChar w:fldCharType="separate"/>
              </w:r>
              <w:r w:rsidR="00363753">
                <w:rPr>
                  <w:noProof/>
                  <w:webHidden/>
                </w:rPr>
                <w:t>1</w:t>
              </w:r>
              <w:r w:rsidR="000B65A5">
                <w:rPr>
                  <w:noProof/>
                  <w:webHidden/>
                </w:rPr>
                <w:fldChar w:fldCharType="end"/>
              </w:r>
            </w:hyperlink>
          </w:p>
          <w:p w14:paraId="3C17495A" w14:textId="77777777" w:rsidR="000B65A5" w:rsidRDefault="00000000">
            <w:pPr>
              <w:pStyle w:val="TOC2"/>
              <w:rPr>
                <w:rFonts w:asciiTheme="minorHAnsi" w:eastAsiaTheme="minorEastAsia" w:hAnsiTheme="minorHAnsi"/>
                <w:caps w:val="0"/>
                <w:noProof/>
                <w:color w:val="auto"/>
                <w:sz w:val="22"/>
                <w:szCs w:val="22"/>
              </w:rPr>
            </w:pPr>
            <w:hyperlink w:anchor="_Toc7212994" w:history="1">
              <w:r w:rsidR="000B65A5" w:rsidRPr="00DF6D1C">
                <w:rPr>
                  <w:rStyle w:val="Hyperlink"/>
                  <w:noProof/>
                </w:rPr>
                <w:t>MARKET WATCH</w:t>
              </w:r>
              <w:r w:rsidR="000B65A5">
                <w:rPr>
                  <w:noProof/>
                  <w:webHidden/>
                </w:rPr>
                <w:tab/>
              </w:r>
              <w:r w:rsidR="000B65A5">
                <w:rPr>
                  <w:noProof/>
                  <w:webHidden/>
                </w:rPr>
                <w:fldChar w:fldCharType="begin"/>
              </w:r>
              <w:r w:rsidR="000B65A5">
                <w:rPr>
                  <w:noProof/>
                  <w:webHidden/>
                </w:rPr>
                <w:instrText xml:space="preserve"> PAGEREF _Toc7212994 \h </w:instrText>
              </w:r>
              <w:r w:rsidR="000B65A5">
                <w:rPr>
                  <w:noProof/>
                  <w:webHidden/>
                </w:rPr>
              </w:r>
              <w:r w:rsidR="000B65A5">
                <w:rPr>
                  <w:noProof/>
                  <w:webHidden/>
                </w:rPr>
                <w:fldChar w:fldCharType="separate"/>
              </w:r>
              <w:r w:rsidR="00363753">
                <w:rPr>
                  <w:noProof/>
                  <w:webHidden/>
                </w:rPr>
                <w:t>1</w:t>
              </w:r>
              <w:r w:rsidR="000B65A5">
                <w:rPr>
                  <w:noProof/>
                  <w:webHidden/>
                </w:rPr>
                <w:fldChar w:fldCharType="end"/>
              </w:r>
            </w:hyperlink>
          </w:p>
          <w:p w14:paraId="6465C79A" w14:textId="77777777" w:rsidR="000B65A5" w:rsidRDefault="00000000">
            <w:pPr>
              <w:pStyle w:val="TOC1"/>
              <w:rPr>
                <w:rFonts w:asciiTheme="minorHAnsi" w:eastAsiaTheme="minorEastAsia" w:hAnsiTheme="minorHAnsi"/>
                <w:caps w:val="0"/>
                <w:noProof/>
                <w:color w:val="auto"/>
                <w:sz w:val="22"/>
                <w:szCs w:val="22"/>
              </w:rPr>
            </w:pPr>
            <w:hyperlink w:anchor="_Toc7212995" w:history="1">
              <w:r w:rsidR="000B65A5" w:rsidRPr="00DF6D1C">
                <w:rPr>
                  <w:rStyle w:val="Hyperlink"/>
                  <w:noProof/>
                </w:rPr>
                <w:t>Getting the most from our research</w:t>
              </w:r>
              <w:r w:rsidR="000B65A5">
                <w:rPr>
                  <w:noProof/>
                  <w:webHidden/>
                </w:rPr>
                <w:tab/>
              </w:r>
              <w:r w:rsidR="000B65A5">
                <w:rPr>
                  <w:noProof/>
                  <w:webHidden/>
                </w:rPr>
                <w:fldChar w:fldCharType="begin"/>
              </w:r>
              <w:r w:rsidR="000B65A5">
                <w:rPr>
                  <w:noProof/>
                  <w:webHidden/>
                </w:rPr>
                <w:instrText xml:space="preserve"> PAGEREF _Toc7212995 \h </w:instrText>
              </w:r>
              <w:r w:rsidR="000B65A5">
                <w:rPr>
                  <w:noProof/>
                  <w:webHidden/>
                </w:rPr>
              </w:r>
              <w:r w:rsidR="000B65A5">
                <w:rPr>
                  <w:noProof/>
                  <w:webHidden/>
                </w:rPr>
                <w:fldChar w:fldCharType="separate"/>
              </w:r>
              <w:r w:rsidR="00363753">
                <w:rPr>
                  <w:noProof/>
                  <w:webHidden/>
                </w:rPr>
                <w:t>2</w:t>
              </w:r>
              <w:r w:rsidR="000B65A5">
                <w:rPr>
                  <w:noProof/>
                  <w:webHidden/>
                </w:rPr>
                <w:fldChar w:fldCharType="end"/>
              </w:r>
            </w:hyperlink>
          </w:p>
          <w:p w14:paraId="2FA74AD8" w14:textId="77777777" w:rsidR="0077463E" w:rsidRPr="008D1681" w:rsidRDefault="0077463E" w:rsidP="00727C5C">
            <w:r>
              <w:fldChar w:fldCharType="end"/>
            </w:r>
          </w:p>
        </w:tc>
        <w:tc>
          <w:tcPr>
            <w:tcW w:w="8010" w:type="dxa"/>
            <w:gridSpan w:val="2"/>
          </w:tcPr>
          <w:p w14:paraId="3FEF0986" w14:textId="77777777" w:rsidR="0077463E" w:rsidRPr="008D1681" w:rsidRDefault="0077463E" w:rsidP="0077463E">
            <w:pPr>
              <w:pStyle w:val="IssueInfo"/>
            </w:pPr>
            <w:r w:rsidRPr="0077463E">
              <w:rPr>
                <w:color w:val="FFFFFF" w:themeColor="background1"/>
              </w:rPr>
              <w:sym w:font="Wingdings" w:char="F0A1"/>
            </w:r>
            <w:r>
              <w:t xml:space="preserve"> </w:t>
            </w:r>
            <w:sdt>
              <w:sdtPr>
                <w:id w:val="609012785"/>
                <w:placeholder>
                  <w:docPart w:val="1F4C1B85FEC9479AB6BFF31089F342E8"/>
                </w:placeholder>
                <w:temporary/>
                <w:showingPlcHdr/>
                <w15:appearance w15:val="hidden"/>
              </w:sdtPr>
              <w:sdtContent>
                <w:r w:rsidRPr="005075CA">
                  <w:t>ISSUE</w:t>
                </w:r>
              </w:sdtContent>
            </w:sdt>
            <w:r>
              <w:t xml:space="preserve">  |  </w:t>
            </w:r>
            <w:r w:rsidRPr="0077463E">
              <w:rPr>
                <w:color w:val="FFFFFF" w:themeColor="background1"/>
              </w:rPr>
              <w:sym w:font="Wingdings" w:char="F0A1"/>
            </w:r>
            <w:r>
              <w:rPr>
                <w:color w:val="FFFFFF" w:themeColor="background1"/>
              </w:rPr>
              <w:t xml:space="preserve"> </w:t>
            </w:r>
            <w:sdt>
              <w:sdtPr>
                <w:id w:val="-1621673864"/>
                <w:placeholder>
                  <w:docPart w:val="500051B82F594EDE99C284AAAF9F1E0F"/>
                </w:placeholder>
                <w:temporary/>
                <w:showingPlcHdr/>
                <w15:appearance w15:val="hidden"/>
              </w:sdtPr>
              <w:sdtContent>
                <w:r w:rsidRPr="005075CA">
                  <w:t>VOLUME</w:t>
                </w:r>
              </w:sdtContent>
            </w:sdt>
            <w:r>
              <w:t xml:space="preserve">  |  </w:t>
            </w:r>
            <w:r w:rsidRPr="0077463E">
              <w:rPr>
                <w:color w:val="FFFFFF" w:themeColor="background1"/>
              </w:rPr>
              <w:sym w:font="Wingdings" w:char="F0A1"/>
            </w:r>
            <w:r>
              <w:rPr>
                <w:color w:val="FFFFFF" w:themeColor="background1"/>
              </w:rPr>
              <w:t xml:space="preserve"> </w:t>
            </w:r>
            <w:sdt>
              <w:sdtPr>
                <w:id w:val="-57174189"/>
                <w:placeholder>
                  <w:docPart w:val="880E42925BCF49CABFE2079A50CE3B29"/>
                </w:placeholder>
                <w:temporary/>
                <w:showingPlcHdr/>
                <w15:appearance w15:val="hidden"/>
              </w:sdtPr>
              <w:sdtContent>
                <w:r w:rsidRPr="005075CA">
                  <w:t>YEAR</w:t>
                </w:r>
              </w:sdtContent>
            </w:sdt>
          </w:p>
        </w:tc>
      </w:tr>
      <w:tr w:rsidR="00AA4F39" w:rsidRPr="008D1681" w14:paraId="12C21F8B" w14:textId="77777777" w:rsidTr="00EC33C0">
        <w:trPr>
          <w:trHeight w:val="1008"/>
        </w:trPr>
        <w:sdt>
          <w:sdtPr>
            <w:id w:val="-491802331"/>
            <w:placeholder>
              <w:docPart w:val="D7F7CF4593694F4DB6010C5E96A09F1A"/>
            </w:placeholder>
            <w:temporary/>
            <w:showingPlcHdr/>
            <w15:appearance w15:val="hidden"/>
          </w:sdtPr>
          <w:sdtContent>
            <w:tc>
              <w:tcPr>
                <w:tcW w:w="6936" w:type="dxa"/>
                <w:gridSpan w:val="3"/>
              </w:tcPr>
              <w:p w14:paraId="3D50E065" w14:textId="77777777" w:rsidR="00AA4F39" w:rsidRPr="008D1681" w:rsidRDefault="00AA4F39" w:rsidP="00AA4F39">
                <w:pPr>
                  <w:pStyle w:val="Tagline"/>
                </w:pPr>
                <w:r w:rsidRPr="00AA4F39">
                  <w:t>ADDRESSING THE NEEDS OF INDIVIDUAL INVESTORS AND PLANTING THE SEEDS FOR A SECURE FUTURE.</w:t>
                </w:r>
              </w:p>
            </w:tc>
          </w:sdtContent>
        </w:sdt>
        <w:tc>
          <w:tcPr>
            <w:tcW w:w="4584" w:type="dxa"/>
          </w:tcPr>
          <w:p w14:paraId="62BD49B9" w14:textId="77777777" w:rsidR="00AA4F39" w:rsidRPr="008D1681" w:rsidRDefault="00AA4F39" w:rsidP="00AA4F39">
            <w:pPr>
              <w:pStyle w:val="Tagline"/>
            </w:pPr>
          </w:p>
        </w:tc>
      </w:tr>
      <w:tr w:rsidR="009741DB" w:rsidRPr="008D1681" w14:paraId="46CAE565" w14:textId="77777777" w:rsidTr="001E3D30">
        <w:trPr>
          <w:trHeight w:val="3312"/>
        </w:trPr>
        <w:tc>
          <w:tcPr>
            <w:tcW w:w="6936" w:type="dxa"/>
            <w:gridSpan w:val="3"/>
            <w:vAlign w:val="bottom"/>
          </w:tcPr>
          <w:sdt>
            <w:sdtPr>
              <w:id w:val="1869182346"/>
              <w:placeholder>
                <w:docPart w:val="D51A02BC0C6D40D5ADCB9DAF477DD68F"/>
              </w:placeholder>
              <w:temporary/>
              <w:showingPlcHdr/>
              <w15:appearance w15:val="hidden"/>
            </w:sdtPr>
            <w:sdtContent>
              <w:p w14:paraId="3C40C919" w14:textId="77777777" w:rsidR="009741DB" w:rsidRDefault="009741DB" w:rsidP="001E3D30">
                <w:pPr>
                  <w:pStyle w:val="Quote"/>
                </w:pPr>
                <w:r>
                  <w:t>Lorem ipsum dolor sit amet, consectetuer adipiscing elit, sed diam wisi nibh euismod tincidunt ut laoreet dolore magna aliquam erat volutpat, Ut wisi enim ad minim veniam, quis nostrud exerci, lorem dolore sit.</w:t>
                </w:r>
              </w:p>
            </w:sdtContent>
          </w:sdt>
          <w:bookmarkStart w:id="0" w:name="_Toc7212993" w:displacedByCustomXml="next"/>
          <w:sdt>
            <w:sdtPr>
              <w:id w:val="2081638528"/>
              <w:placeholder>
                <w:docPart w:val="DE658A9F254A457D878554916FB1A413"/>
              </w:placeholder>
              <w:temporary/>
              <w:showingPlcHdr/>
              <w15:appearance w15:val="hidden"/>
            </w:sdtPr>
            <w:sdtContent>
              <w:p w14:paraId="1C6FA75D" w14:textId="77777777" w:rsidR="009741DB" w:rsidRPr="00EC33C0" w:rsidRDefault="009741DB" w:rsidP="001E3D30">
                <w:pPr>
                  <w:pStyle w:val="Heading1"/>
                </w:pPr>
                <w:r>
                  <w:t>Helping you achieve your financial goals</w:t>
                </w:r>
              </w:p>
            </w:sdtContent>
          </w:sdt>
          <w:bookmarkEnd w:id="0" w:displacedByCustomXml="prev"/>
        </w:tc>
        <w:tc>
          <w:tcPr>
            <w:tcW w:w="4584" w:type="dxa"/>
            <w:vMerge w:val="restart"/>
          </w:tcPr>
          <w:p w14:paraId="0274681E" w14:textId="77777777" w:rsidR="009741DB" w:rsidRPr="008D1681" w:rsidRDefault="009741DB" w:rsidP="00EC33C0">
            <w:r>
              <w:rPr>
                <w:noProof/>
              </w:rPr>
              <mc:AlternateContent>
                <mc:Choice Requires="wps">
                  <w:drawing>
                    <wp:inline distT="0" distB="0" distL="0" distR="0" wp14:anchorId="334F1C5E" wp14:editId="7D0006EE">
                      <wp:extent cx="2876513" cy="4038146"/>
                      <wp:effectExtent l="0" t="0" r="0" b="0"/>
                      <wp:docPr id="37" name="Freeform: Shape 3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76513" cy="4038146"/>
                              </a:xfrm>
                              <a:custGeom>
                                <a:avLst/>
                                <a:gdLst>
                                  <a:gd name="T0" fmla="*/ 1 w 1058"/>
                                  <a:gd name="T1" fmla="*/ 291 h 1485"/>
                                  <a:gd name="T2" fmla="*/ 1045 w 1058"/>
                                  <a:gd name="T3" fmla="*/ 113 h 1485"/>
                                  <a:gd name="T4" fmla="*/ 827 w 1058"/>
                                  <a:gd name="T5" fmla="*/ 1424 h 1485"/>
                                  <a:gd name="T6" fmla="*/ 386 w 1058"/>
                                  <a:gd name="T7" fmla="*/ 1455 h 1485"/>
                                  <a:gd name="T8" fmla="*/ 129 w 1058"/>
                                  <a:gd name="T9" fmla="*/ 1396 h 1485"/>
                                  <a:gd name="T10" fmla="*/ 16 w 1058"/>
                                  <a:gd name="T11" fmla="*/ 652 h 1485"/>
                                  <a:gd name="T12" fmla="*/ 1 w 1058"/>
                                  <a:gd name="T13" fmla="*/ 291 h 1485"/>
                                </a:gdLst>
                                <a:ahLst/>
                                <a:cxnLst>
                                  <a:cxn ang="0">
                                    <a:pos x="T0" y="T1"/>
                                  </a:cxn>
                                  <a:cxn ang="0">
                                    <a:pos x="T2" y="T3"/>
                                  </a:cxn>
                                  <a:cxn ang="0">
                                    <a:pos x="T4" y="T5"/>
                                  </a:cxn>
                                  <a:cxn ang="0">
                                    <a:pos x="T6" y="T7"/>
                                  </a:cxn>
                                  <a:cxn ang="0">
                                    <a:pos x="T8" y="T9"/>
                                  </a:cxn>
                                  <a:cxn ang="0">
                                    <a:pos x="T10" y="T11"/>
                                  </a:cxn>
                                  <a:cxn ang="0">
                                    <a:pos x="T12" y="T13"/>
                                  </a:cxn>
                                </a:cxnLst>
                                <a:rect l="0" t="0" r="r" b="b"/>
                                <a:pathLst>
                                  <a:path w="1058" h="1485">
                                    <a:moveTo>
                                      <a:pt x="1" y="291"/>
                                    </a:moveTo>
                                    <a:cubicBezTo>
                                      <a:pt x="463" y="0"/>
                                      <a:pt x="1045" y="113"/>
                                      <a:pt x="1045" y="113"/>
                                    </a:cubicBezTo>
                                    <a:cubicBezTo>
                                      <a:pt x="1058" y="934"/>
                                      <a:pt x="827" y="1424"/>
                                      <a:pt x="827" y="1424"/>
                                    </a:cubicBezTo>
                                    <a:cubicBezTo>
                                      <a:pt x="704" y="1485"/>
                                      <a:pt x="530" y="1478"/>
                                      <a:pt x="386" y="1455"/>
                                    </a:cubicBezTo>
                                    <a:cubicBezTo>
                                      <a:pt x="242" y="1433"/>
                                      <a:pt x="129" y="1396"/>
                                      <a:pt x="129" y="1396"/>
                                    </a:cubicBezTo>
                                    <a:cubicBezTo>
                                      <a:pt x="64" y="1138"/>
                                      <a:pt x="32" y="863"/>
                                      <a:pt x="16" y="652"/>
                                    </a:cubicBezTo>
                                    <a:cubicBezTo>
                                      <a:pt x="0" y="439"/>
                                      <a:pt x="1" y="291"/>
                                      <a:pt x="1" y="291"/>
                                    </a:cubicBezTo>
                                    <a:close/>
                                  </a:path>
                                </a:pathLst>
                              </a:custGeom>
                              <a:blipFill dpi="0" rotWithShape="0">
                                <a:blip r:embed="rId11"/>
                                <a:srcRect/>
                                <a:stretch>
                                  <a:fillRect b="-6892"/>
                                </a:stretch>
                              </a:bli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inline>
                  </w:drawing>
                </mc:Choice>
                <mc:Fallback>
                  <w:pict>
                    <v:shape w14:anchorId="2F7B2DF3" id="Freeform: Shape 37" o:spid="_x0000_s1026" alt="&quot;&quot;" style="width:226.5pt;height:317.95pt;visibility:visible;mso-wrap-style:square;mso-left-percent:-10001;mso-top-percent:-10001;mso-position-horizontal:absolute;mso-position-horizontal-relative:char;mso-position-vertical:absolute;mso-position-vertical-relative:line;mso-left-percent:-10001;mso-top-percent:-10001;v-text-anchor:top" coordsize="1058,14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" path="m1,291c463,,1045,113,1045,113,1058,934,827,1424,827,1424v-123,61,-297,54,-441,31c242,1433,129,1396,129,1396,64,1138,32,863,16,652,,439,1,291,1,291xe" stroked="f">
                      <v:fill r:id="rId12" o:title="" recolor="t" type="frame"/>
                      <v:path arrowok="t" o:connecttype="custom" o:connectlocs="2719,791313;2841168,307280;2248465,3872269;1049465,3956567;350728,3796129;43501,1772977;2719,791313" o:connectangles="0,0,0,0,0,0,0"/>
                      <w10:anchorlock/>
                    </v:shape>
                  </w:pict>
                </mc:Fallback>
              </mc:AlternateContent>
            </w:r>
          </w:p>
        </w:tc>
      </w:tr>
      <w:tr w:rsidR="009741DB" w:rsidRPr="008D1681" w14:paraId="114CC431" w14:textId="77777777" w:rsidTr="00CE7258">
        <w:trPr>
          <w:trHeight w:val="3456"/>
        </w:trPr>
        <w:tc>
          <w:tcPr>
            <w:tcW w:w="3510" w:type="dxa"/>
            <w:gridSpan w:val="2"/>
            <w:tcBorders>
              <w:bottom w:val="single" w:sz="12" w:space="0" w:color="E0D9C9" w:themeColor="accent3" w:themeShade="E6"/>
            </w:tcBorders>
          </w:tcPr>
          <w:p w14:paraId="70CF2AC2" w14:textId="77777777" w:rsidR="009741DB" w:rsidRPr="008D1681" w:rsidRDefault="009741DB" w:rsidP="008D1681">
            <w:r>
              <w:rPr>
                <w:noProof/>
              </w:rPr>
              <mc:AlternateContent>
                <mc:Choice Requires="wps">
                  <w:drawing>
                    <wp:inline distT="0" distB="0" distL="0" distR="0" wp14:anchorId="0516CEED" wp14:editId="570D1451">
                      <wp:extent cx="2057400" cy="1990725"/>
                      <wp:effectExtent l="0" t="0" r="0" b="952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1990725"/>
                              </a:xfrm>
                              <a:prstGeom prst="rect">
                                <a:avLst/>
                              </a:prstGeom>
                              <a:noFill/>
                              <a:ln w="9525">
                                <a:noFill/>
                                <a:miter lim="800000"/>
                                <a:headEnd/>
                                <a:tailEnd/>
                              </a:ln>
                            </wps:spPr>
                            <wps:txbx id="1">
                              <w:txbxContent>
                                <w:sdt>
                                  <w:sdtPr>
                                    <w:id w:val="-837230916"/>
                                    <w:placeholder>
                                      <w:docPart w:val="72B08E501B004F279C729395B97C58EA"/>
                                    </w:placeholder>
                                    <w:temporary/>
                                    <w:showingPlcHdr/>
                                    <w15:appearance w15:val="hidden"/>
                                  </w:sdtPr>
                                  <w:sdtContent>
                                    <w:p w14:paraId="228A92BA" w14:textId="77777777" w:rsidR="009741DB" w:rsidRDefault="00D459A6" w:rsidP="00941E95">
                                      <w:pPr>
                                        <w:widowControl w:val="0"/>
                                      </w:pPr>
                                      <w:r>
                                        <w:rPr>
                                          <w:lang w:val="en"/>
                                        </w:rPr>
                                        <w:t xml:space="preserve">Lorem ipsum dolor sit amet, consect etuer adipiscing elit, sed diam non ummy nibh euismod tincidunt ut laore et dolore magna aliquam erat volutpat. </w:t>
                                      </w:r>
                                      <w:r w:rsidRPr="009741DB">
                                        <w:rPr>
                                          <w:lang w:val="it-IT"/>
                                        </w:rPr>
                                        <w:t xml:space="preserve">Ut wisi enim ad minim veniam, quis nostrud exerci tation ullamcorper. Et iusto odio dignissim qui blandit prae sent luptatum zzril delenit augue duis dolore te feugait nulla facilisi. Lorem ipsum dolor sit amet, consectetuer adipiscing elit, sed diam nonummy nibh euismod tincidunt ut laoreet dolore magna aliquam erat quis nostrud exerci tation ullamcorper sus cipit lobortis nisl ut aliquip ex ea com modo consequat. </w:t>
                                      </w:r>
                                      <w:r w:rsidRPr="009741DB">
                                        <w:t xml:space="preserve">Lorem ipsum dolor sit amet, consectetuer adipiscing elit, sed diam nonummy nibh euismod tinc idunt ut laoreet dolore magna ali quam erat volutpat. </w:t>
                                      </w:r>
                                      <w:r w:rsidRPr="009741DB">
                                        <w:rPr>
                                          <w:lang w:val="it-IT"/>
                                        </w:rPr>
                                        <w:t xml:space="preserve">Enim ad minim veniam, quis nostrud exerci tation wisi ullam corper. Et iusto odio dignissim qui blan dit prae sent luptatum zzril delenit aug ue duis dolore te feugait nulla erat fac ilisi. </w:t>
                                      </w:r>
                                      <w:r w:rsidRPr="009741DB">
                                        <w:t>Lorem ipsum dolor sit amet, te consectetuer adipiscing elit, sed diam tincidunt ut laoreet dolore magnat.</w:t>
                                      </w:r>
                                    </w:p>
                                  </w:sdtContent>
                                </w:sdt>
                              </w:txbxContent>
                            </wps:txbx>
                            <wps:bodyPr rot="0" vert="horz" wrap="square" lIns="0" tIns="0" rIns="0" bIns="0" anchor="t" anchorCtr="0">
                              <a:noAutofit/>
                            </wps:bodyPr>
                          </wps:wsp>
                        </a:graphicData>
                      </a:graphic>
                    </wp:inline>
                  </w:drawing>
                </mc:Choice>
                <mc:Fallback>
                  <w:pict>
                    <v:shapetype w14:anchorId="0516CEED" id="_x0000_t202" coordsize="21600,21600" o:spt="202" path="m,l,21600r21600,l21600,xe">
                      <v:stroke joinstyle="miter"/>
                      <v:path gradientshapeok="t" o:connecttype="rect"/>
                    </v:shapetype>
                    <v:shape id="Text Box 2" o:spid="_x0000_s1026" type="#_x0000_t202" style="width:162pt;height:15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" filled="f" stroked="f">
                      <v:textbox inset="0,0,0,0">
                        <w:txbxContent>
                          <w:sdt>
                            <w:sdtPr>
                              <w:id w:val="-837230916"/>
                              <w:placeholder>
                                <w:docPart w:val="72B08E501B004F279C729395B97C58EA"/>
                              </w:placeholder>
                              <w:temporary/>
                              <w:showingPlcHdr/>
                              <w15:appearance w15:val="hidden"/>
                            </w:sdtPr>
                            <w:sdtContent>
                              <w:p w14:paraId="228A92BA" w14:textId="77777777" w:rsidR="009741DB" w:rsidRDefault="00D459A6" w:rsidP="00941E95">
                                <w:pPr>
                                  <w:widowControl w:val="0"/>
                                </w:pPr>
                                <w:r>
                                  <w:rPr>
                                    <w:lang w:val="en"/>
                                  </w:rPr>
                                  <w:t xml:space="preserve">Lorem ipsum dolor sit amet, consect etuer adipiscing elit, sed diam non ummy nibh euismod tincidunt ut laore et dolore magna aliquam erat volutpat. </w:t>
                                </w:r>
                                <w:r w:rsidRPr="009741DB">
                                  <w:rPr>
                                    <w:lang w:val="it-IT"/>
                                  </w:rPr>
                                  <w:t xml:space="preserve">Ut wisi enim ad minim veniam, quis nostrud exerci tation ullamcorper. Et iusto odio dignissim qui blandit prae sent luptatum zzril delenit augue duis dolore te feugait nulla facilisi. Lorem ipsum dolor sit amet, consectetuer adipiscing elit, sed diam nonummy nibh euismod tincidunt ut laoreet dolore magna aliquam erat quis nostrud exerci tation ullamcorper sus cipit lobortis nisl ut aliquip ex ea com modo consequat. </w:t>
                                </w:r>
                                <w:r w:rsidRPr="009741DB">
                                  <w:t xml:space="preserve">Lorem ipsum dolor sit amet, consectetuer adipiscing elit, sed diam nonummy nibh euismod tinc idunt ut laoreet dolore magna ali quam erat volutpat. </w:t>
                                </w:r>
                                <w:r w:rsidRPr="009741DB">
                                  <w:rPr>
                                    <w:lang w:val="it-IT"/>
                                  </w:rPr>
                                  <w:t xml:space="preserve">Enim ad minim veniam, quis nostrud exerci tation wisi ullam corper. Et iusto odio dignissim qui blan dit prae sent luptatum zzril delenit aug ue duis dolore te feugait nulla erat fac ilisi. </w:t>
                                </w:r>
                                <w:r w:rsidRPr="009741DB">
                                  <w:t>Lorem ipsum dolor sit amet, te consectetuer adipiscing elit, sed diam tincidunt ut laoreet dolore magnat.</w:t>
                                </w:r>
                              </w:p>
                            </w:sdtContent>
                          </w:sdt>
                        </w:txbxContent>
                      </v:textbox>
                      <w10:anchorlock/>
                    </v:shape>
                  </w:pict>
                </mc:Fallback>
              </mc:AlternateContent>
            </w:r>
          </w:p>
        </w:tc>
        <w:tc>
          <w:tcPr>
            <w:tcW w:w="3426" w:type="dxa"/>
            <w:tcBorders>
              <w:bottom w:val="single" w:sz="12" w:space="0" w:color="E0D9C9" w:themeColor="accent3" w:themeShade="E6"/>
            </w:tcBorders>
          </w:tcPr>
          <w:p w14:paraId="56A847DD" w14:textId="77777777" w:rsidR="009741DB" w:rsidRPr="008D1681" w:rsidRDefault="009741DB" w:rsidP="008D1681">
            <w:r>
              <w:rPr>
                <w:noProof/>
              </w:rPr>
              <mc:AlternateContent>
                <mc:Choice Requires="wps">
                  <w:drawing>
                    <wp:inline distT="0" distB="0" distL="0" distR="0" wp14:anchorId="2BD14670" wp14:editId="1687F674">
                      <wp:extent cx="2057400" cy="2006302"/>
                      <wp:effectExtent l="0" t="0" r="0" b="13335"/>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2006302"/>
                              </a:xfrm>
                              <a:prstGeom prst="rect">
                                <a:avLst/>
                              </a:prstGeom>
                              <a:noFill/>
                              <a:ln w="9525">
                                <a:noFill/>
                                <a:miter lim="800000"/>
                                <a:headEnd/>
                                <a:tailEnd/>
                              </a:ln>
                            </wps:spPr>
                            <wps:linkedTxbx id="1" seq="1"/>
                            <wps:bodyPr rot="0" vert="horz" wrap="square" lIns="0" tIns="0" rIns="0" bIns="0" anchor="t" anchorCtr="0">
                              <a:noAutofit/>
                            </wps:bodyPr>
                          </wps:wsp>
                        </a:graphicData>
                      </a:graphic>
                    </wp:inline>
                  </w:drawing>
                </mc:Choice>
                <mc:Fallback>
                  <w:pict>
                    <v:shape w14:anchorId="2BD14670" id="_x0000_s1027" type="#_x0000_t202" style="width:162pt;height:1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" filled="f" stroked="f">
                      <v:textbox inset="0,0,0,0">
                        <w:txbxContent/>
                      </v:textbox>
                      <w10:anchorlock/>
                    </v:shape>
                  </w:pict>
                </mc:Fallback>
              </mc:AlternateContent>
            </w:r>
          </w:p>
        </w:tc>
        <w:tc>
          <w:tcPr>
            <w:tcW w:w="4584" w:type="dxa"/>
            <w:vMerge/>
            <w:tcBorders>
              <w:left w:val="nil"/>
              <w:bottom w:val="single" w:sz="12" w:space="0" w:color="E0D9C9" w:themeColor="accent3" w:themeShade="E6"/>
            </w:tcBorders>
          </w:tcPr>
          <w:p w14:paraId="10D9DF00" w14:textId="77777777" w:rsidR="009741DB" w:rsidRPr="008D1681" w:rsidRDefault="009741DB" w:rsidP="008D1681"/>
        </w:tc>
      </w:tr>
      <w:tr w:rsidR="00941E95" w:rsidRPr="008D1681" w14:paraId="569A52D3" w14:textId="77777777" w:rsidTr="006F76D3">
        <w:trPr>
          <w:trHeight w:val="2304"/>
        </w:trPr>
        <w:tc>
          <w:tcPr>
            <w:tcW w:w="3510" w:type="dxa"/>
            <w:gridSpan w:val="2"/>
            <w:tcBorders>
              <w:top w:val="single" w:sz="12" w:space="0" w:color="E0D9C9" w:themeColor="accent3" w:themeShade="E6"/>
            </w:tcBorders>
            <w:vAlign w:val="bottom"/>
          </w:tcPr>
          <w:p w14:paraId="490F4053" w14:textId="77777777" w:rsidR="00941E95" w:rsidRPr="008D1681" w:rsidRDefault="006F76D3" w:rsidP="006F76D3">
            <w:r>
              <w:rPr>
                <w:noProof/>
              </w:rPr>
              <w:drawing>
                <wp:inline distT="0" distB="0" distL="0" distR="0" wp14:anchorId="790689B8" wp14:editId="0ADE3FEC">
                  <wp:extent cx="2011680" cy="1276985"/>
                  <wp:effectExtent l="0" t="0" r="7620" b="0"/>
                  <wp:docPr id="60" name="Picture 6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Documents and Settings\tamic.MCG\Desktop\PubWORK\FN9980301-PB\FN99803-IMG08.JPG"/>
                          <pic:cNvPicPr>
                            <a:picLocks noChangeAspect="1"/>
                          </pic:cNvPicPr>
                        </pic:nvPicPr>
                        <pic:blipFill>
                          <a:blip r:embed="rId13" r:link="rId14" cstate="print">
                            <a:extLst>
                              <a:ext uri="{28A0092B-C50C-407E-A947-70E740481C1C}">
                                <a14:useLocalDpi xmlns:a14="http://schemas.microsoft.com/office/drawing/2010/main" val="0"/>
                              </a:ext>
                            </a:extLst>
                          </a:blip>
                          <a:srcRect/>
                          <a:stretch>
                            <a:fillRect/>
                          </a:stretch>
                        </pic:blipFill>
                        <pic:spPr bwMode="auto">
                          <a:xfrm>
                            <a:off x="0" y="0"/>
                            <a:ext cx="2011680" cy="1276985"/>
                          </a:xfrm>
                          <a:prstGeom prst="rect">
                            <a:avLst/>
                          </a:prstGeom>
                          <a:noFill/>
                          <a:ln>
                            <a:noFill/>
                          </a:ln>
                          <a:effectLst/>
                        </pic:spPr>
                      </pic:pic>
                    </a:graphicData>
                  </a:graphic>
                </wp:inline>
              </w:drawing>
            </w:r>
          </w:p>
        </w:tc>
        <w:tc>
          <w:tcPr>
            <w:tcW w:w="8010" w:type="dxa"/>
            <w:gridSpan w:val="2"/>
            <w:tcBorders>
              <w:top w:val="single" w:sz="12" w:space="0" w:color="E0D9C9" w:themeColor="accent3" w:themeShade="E6"/>
            </w:tcBorders>
          </w:tcPr>
          <w:bookmarkStart w:id="1" w:name="_Toc7212994" w:displacedByCustomXml="next"/>
          <w:sdt>
            <w:sdtPr>
              <w:id w:val="166911315"/>
              <w:placeholder>
                <w:docPart w:val="ABC98F9F12C1414E909AB2AC6DB42C66"/>
              </w:placeholder>
              <w:temporary/>
              <w:showingPlcHdr/>
              <w15:appearance w15:val="hidden"/>
            </w:sdtPr>
            <w:sdtContent>
              <w:p w14:paraId="692396A7" w14:textId="77777777" w:rsidR="00941E95" w:rsidRDefault="00CE7258" w:rsidP="00941E95">
                <w:pPr>
                  <w:pStyle w:val="Heading2"/>
                </w:pPr>
                <w:r w:rsidRPr="00CE7258">
                  <w:t>MARKET WATCH</w:t>
                </w:r>
              </w:p>
            </w:sdtContent>
          </w:sdt>
          <w:bookmarkEnd w:id="1" w:displacedByCustomXml="prev"/>
          <w:sdt>
            <w:sdtPr>
              <w:id w:val="1055897552"/>
              <w:placeholder>
                <w:docPart w:val="CE67BFEDC3CC4B908CCFDF7922715099"/>
              </w:placeholder>
              <w:temporary/>
              <w:showingPlcHdr/>
              <w15:appearance w15:val="hidden"/>
            </w:sdtPr>
            <w:sdtContent>
              <w:p w14:paraId="15577118" w14:textId="77777777" w:rsidR="006F76D3" w:rsidRPr="006F76D3" w:rsidRDefault="006F76D3" w:rsidP="006F76D3">
                <w:r>
                  <w:t xml:space="preserve">Etuer adipiscing elit, sed diam nonummy nibh euismod tincidunt ut laoreet dolore magna </w:t>
                </w:r>
                <w:r w:rsidRPr="006F76D3">
                  <w:t xml:space="preserve">aliquam erat volutpat. </w:t>
                </w:r>
                <w:r w:rsidRPr="006F76D3">
                  <w:rPr>
                    <w:lang w:val="it-IT"/>
                  </w:rPr>
                  <w:t xml:space="preserve">Ut wisi enim ad minim veniam, quis nostrud exerci tation ullamcorper. Et iusto odio dignissim qui blandit praesent luptatum zzril delenit augue duis dolore te feugait nulla facilisi. </w:t>
                </w:r>
                <w:r w:rsidRPr="006F76D3">
                  <w:t xml:space="preserve">Lorem ipsum dolor sit amet, consectetuer adipiscing elit, sed diam nonummy nibh euismod tincidunt ut laoreet dolore magna aliquam erat volutpat. </w:t>
                </w:r>
                <w:r>
                  <w:t>Ut wisi enim ad minim veniam, quis nostrud exerci tation ullamcorper  consectetuer adipiscing elit.</w:t>
                </w:r>
              </w:p>
            </w:sdtContent>
          </w:sdt>
        </w:tc>
      </w:tr>
    </w:tbl>
    <w:p w14:paraId="79684FD3" w14:textId="77777777" w:rsidR="00264870" w:rsidRDefault="00264870">
      <w:r>
        <w:br w:type="page"/>
      </w:r>
    </w:p>
    <w:tbl>
      <w:tblPr>
        <w:tblW w:w="5000" w:type="pct"/>
        <w:tblCellMar>
          <w:left w:w="0" w:type="dxa"/>
          <w:right w:w="0" w:type="dxa"/>
        </w:tblCellMar>
        <w:tblLook w:val="04A0" w:firstRow="1" w:lastRow="0" w:firstColumn="1" w:lastColumn="0" w:noHBand="0" w:noVBand="1"/>
      </w:tblPr>
      <w:tblGrid>
        <w:gridCol w:w="2880"/>
        <w:gridCol w:w="881"/>
        <w:gridCol w:w="2089"/>
        <w:gridCol w:w="2834"/>
        <w:gridCol w:w="2836"/>
      </w:tblGrid>
      <w:tr w:rsidR="006A0F2F" w14:paraId="44EB820B" w14:textId="77777777" w:rsidTr="006A0F2F">
        <w:tc>
          <w:tcPr>
            <w:tcW w:w="2880" w:type="dxa"/>
          </w:tcPr>
          <w:p w14:paraId="31CB566D" w14:textId="77777777" w:rsidR="006A0F2F" w:rsidRDefault="006A0F2F"/>
        </w:tc>
        <w:tc>
          <w:tcPr>
            <w:tcW w:w="881" w:type="dxa"/>
          </w:tcPr>
          <w:p w14:paraId="60BF6857" w14:textId="77777777" w:rsidR="006A0F2F" w:rsidRDefault="006A0F2F"/>
        </w:tc>
        <w:tc>
          <w:tcPr>
            <w:tcW w:w="4923" w:type="dxa"/>
            <w:gridSpan w:val="2"/>
          </w:tcPr>
          <w:bookmarkStart w:id="2" w:name="_Toc7212995" w:displacedByCustomXml="next"/>
          <w:sdt>
            <w:sdtPr>
              <w:id w:val="-1088075333"/>
              <w:placeholder>
                <w:docPart w:val="927FE6D03B904C18BCF7C4268C17A070"/>
              </w:placeholder>
              <w:temporary/>
              <w:showingPlcHdr/>
              <w15:appearance w15:val="hidden"/>
            </w:sdtPr>
            <w:sdtContent>
              <w:p w14:paraId="2A12BC28" w14:textId="77777777" w:rsidR="006A0F2F" w:rsidRDefault="006A0F2F" w:rsidP="0077516E">
                <w:pPr>
                  <w:pStyle w:val="Heading1"/>
                </w:pPr>
                <w:r w:rsidRPr="0077516E">
                  <w:t>Getting the most from our research</w:t>
                </w:r>
              </w:p>
            </w:sdtContent>
          </w:sdt>
          <w:bookmarkEnd w:id="2" w:displacedByCustomXml="prev"/>
          <w:sdt>
            <w:sdtPr>
              <w:id w:val="418836285"/>
              <w:placeholder>
                <w:docPart w:val="C87C4234586148FD82B7D8532F23F6C2"/>
              </w:placeholder>
              <w:temporary/>
              <w:showingPlcHdr/>
              <w15:appearance w15:val="hidden"/>
            </w:sdtPr>
            <w:sdtContent>
              <w:p w14:paraId="2BC9093F" w14:textId="77777777" w:rsidR="006A0F2F" w:rsidRPr="0077516E" w:rsidRDefault="006A0F2F" w:rsidP="0077516E">
                <w:pPr>
                  <w:pStyle w:val="Quote"/>
                </w:pPr>
                <w:r w:rsidRPr="0077516E">
                  <w:t>Lorem ipsum dolor sit amet, consectetuer dolor te  diam wisi nibh euismod tincidunt ut laoreet, wisi ut laoreet dolore magna aliqua.</w:t>
                </w:r>
              </w:p>
            </w:sdtContent>
          </w:sdt>
        </w:tc>
        <w:tc>
          <w:tcPr>
            <w:tcW w:w="2836" w:type="dxa"/>
            <w:vMerge w:val="restart"/>
          </w:tcPr>
          <w:p w14:paraId="5A749100" w14:textId="77777777" w:rsidR="006A0F2F" w:rsidRDefault="006A0F2F">
            <w:r>
              <w:rPr>
                <w:noProof/>
              </w:rPr>
              <mc:AlternateContent>
                <mc:Choice Requires="wpg">
                  <w:drawing>
                    <wp:inline distT="0" distB="0" distL="0" distR="0" wp14:anchorId="0B46FFC1" wp14:editId="3DCE3960">
                      <wp:extent cx="1801368" cy="4791456"/>
                      <wp:effectExtent l="0" t="0" r="0" b="9525"/>
                      <wp:docPr id="63" name="Group 6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801368" cy="4791456"/>
                                <a:chOff x="0" y="66670"/>
                                <a:chExt cx="1805108" cy="4791461"/>
                              </a:xfrm>
                            </wpg:grpSpPr>
                            <wpg:grpSp>
                              <wpg:cNvPr id="62" name="Group 62"/>
                              <wpg:cNvGrpSpPr/>
                              <wpg:grpSpPr>
                                <a:xfrm>
                                  <a:off x="0" y="66675"/>
                                  <a:ext cx="1801368" cy="4791456"/>
                                  <a:chOff x="0" y="0"/>
                                  <a:chExt cx="1804737" cy="4793224"/>
                                </a:xfrm>
                              </wpg:grpSpPr>
                              <wps:wsp>
                                <wps:cNvPr id="11" name="Rectangle 3"/>
                                <wps:cNvSpPr>
                                  <a:spLocks noChangeArrowheads="1"/>
                                </wps:cNvSpPr>
                                <wps:spPr bwMode="auto">
                                  <a:xfrm>
                                    <a:off x="11262" y="0"/>
                                    <a:ext cx="1790842" cy="1482075"/>
                                  </a:xfrm>
                                  <a:prstGeom prst="rect">
                                    <a:avLst/>
                                  </a:prstGeom>
                                  <a:solidFill>
                                    <a:schemeClr val="accent1">
                                      <a:lumMod val="75000"/>
                                    </a:schemeClr>
                                  </a:solidFill>
                                  <a:ln>
                                    <a:noFill/>
                                  </a:ln>
                                  <a:effectLst/>
                                  <a:extLs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pic:pic xmlns:pic="http://schemas.openxmlformats.org/drawingml/2006/picture">
                                <pic:nvPicPr>
                                  <pic:cNvPr id="16" name="Picture 8" descr="C:\Documents and Settings\tamic.MCG\Desktop\PubWORK\FN9980301-PB\FN99803-IMG12.JPG"/>
                                  <pic:cNvPicPr>
                                    <a:picLocks noChangeAspect="1"/>
                                  </pic:cNvPicPr>
                                </pic:nvPicPr>
                                <pic:blipFill>
                                  <a:blip r:embed="rId15" r:link="rId16" cstate="print">
                                    <a:extLst>
                                      <a:ext uri="{28A0092B-C50C-407E-A947-70E740481C1C}">
                                        <a14:useLocalDpi xmlns:a14="http://schemas.microsoft.com/office/drawing/2010/main" val="0"/>
                                      </a:ext>
                                    </a:extLst>
                                  </a:blip>
                                  <a:srcRect/>
                                  <a:stretch>
                                    <a:fillRect/>
                                  </a:stretch>
                                </pic:blipFill>
                                <pic:spPr bwMode="auto">
                                  <a:xfrm>
                                    <a:off x="12526" y="1478072"/>
                                    <a:ext cx="1790065" cy="1066800"/>
                                  </a:xfrm>
                                  <a:prstGeom prst="rect">
                                    <a:avLst/>
                                  </a:prstGeom>
                                  <a:noFill/>
                                  <a:ln>
                                    <a:noFill/>
                                  </a:ln>
                                  <a:effectLst/>
                                </pic:spPr>
                              </pic:pic>
                              <wps:wsp>
                                <wps:cNvPr id="17" name="Rectangle 9"/>
                                <wps:cNvSpPr>
                                  <a:spLocks noChangeArrowheads="1"/>
                                </wps:cNvSpPr>
                                <wps:spPr bwMode="auto">
                                  <a:xfrm>
                                    <a:off x="0" y="2542784"/>
                                    <a:ext cx="1804737" cy="2250440"/>
                                  </a:xfrm>
                                  <a:prstGeom prst="rect">
                                    <a:avLst/>
                                  </a:prstGeom>
                                  <a:solidFill>
                                    <a:srgbClr val="F28D2C"/>
                                  </a:solidFill>
                                  <a:ln>
                                    <a:noFill/>
                                  </a:ln>
                                  <a:effectLst/>
                                  <a:extLs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outerShdw dist="35921" dir="2700000" algn="ctr" rotWithShape="0">
                                            <a:srgbClr val="DCD6D4"/>
                                          </a:outerShdw>
                                        </a:effectLst>
                                      </a14:hiddenEffects>
                                    </a:ext>
                                  </a:extLst>
                                </wps:spPr>
                                <wps:bodyPr rot="0" vert="horz" wrap="square" lIns="36576" tIns="36576" rIns="36576" bIns="36576" anchor="t" anchorCtr="0" upright="1">
                                  <a:noAutofit/>
                                </wps:bodyPr>
                              </wps:wsp>
                            </wpg:grpSp>
                            <wps:wsp>
                              <wps:cNvPr id="27" name="Text Box 10"/>
                              <wps:cNvSpPr txBox="1">
                                <a:spLocks noChangeArrowheads="1"/>
                              </wps:cNvSpPr>
                              <wps:spPr bwMode="auto">
                                <a:xfrm>
                                  <a:off x="228600" y="2790824"/>
                                  <a:ext cx="1438275" cy="187896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sdt>
                                    <w:sdtPr>
                                      <w:id w:val="-541673766"/>
                                      <w:placeholder>
                                        <w:docPart w:val="9B38EB83C74A4371B940D613F4FF11CD"/>
                                      </w:placeholder>
                                      <w:temporary/>
                                      <w:showingPlcHdr/>
                                      <w15:appearance w15:val="hidden"/>
                                    </w:sdtPr>
                                    <w:sdtContent>
                                      <w:p w14:paraId="5BA74AD6" w14:textId="77777777" w:rsidR="006A0F2F" w:rsidRDefault="00D15EF9" w:rsidP="00D15EF9">
                                        <w:pPr>
                                          <w:pStyle w:val="Quote3"/>
                                        </w:pPr>
                                        <w:r w:rsidRPr="00D15EF9">
                                          <w:t>Lorem ipsum dolor sit amet, consectetuer adipiscing elit, sed diam nonummy nibh euismod tincidunt ut laoreet dolore erat magna aliquam erat volutpatut wisi enim ad minim veniam, quis no strud exerci tation lorem wisi ullamcorper.</w:t>
                                        </w:r>
                                      </w:p>
                                    </w:sdtContent>
                                  </w:sdt>
                                </w:txbxContent>
                              </wps:txbx>
                              <wps:bodyPr rot="0" vert="horz" wrap="square" lIns="36576" tIns="36576" rIns="36576" bIns="36576" anchor="t" anchorCtr="0" upright="1">
                                <a:noAutofit/>
                              </wps:bodyPr>
                            </wps:wsp>
                            <wps:wsp>
                              <wps:cNvPr id="12" name="Freeform 4"/>
                              <wps:cNvSpPr>
                                <a:spLocks noEditPoints="1"/>
                              </wps:cNvSpPr>
                              <wps:spPr bwMode="auto">
                                <a:xfrm>
                                  <a:off x="12503" y="66670"/>
                                  <a:ext cx="1792605" cy="1464431"/>
                                </a:xfrm>
                                <a:custGeom>
                                  <a:avLst/>
                                  <a:gdLst>
                                    <a:gd name="T0" fmla="*/ 163 w 1326"/>
                                    <a:gd name="T1" fmla="*/ 496 h 1316"/>
                                    <a:gd name="T2" fmla="*/ 407 w 1326"/>
                                    <a:gd name="T3" fmla="*/ 120 h 1316"/>
                                    <a:gd name="T4" fmla="*/ 473 w 1326"/>
                                    <a:gd name="T5" fmla="*/ 289 h 1316"/>
                                    <a:gd name="T6" fmla="*/ 231 w 1326"/>
                                    <a:gd name="T7" fmla="*/ 680 h 1316"/>
                                    <a:gd name="T8" fmla="*/ 163 w 1326"/>
                                    <a:gd name="T9" fmla="*/ 496 h 1316"/>
                                    <a:gd name="T10" fmla="*/ 201 w 1326"/>
                                    <a:gd name="T11" fmla="*/ 793 h 1316"/>
                                    <a:gd name="T12" fmla="*/ 600 w 1326"/>
                                    <a:gd name="T13" fmla="*/ 301 h 1316"/>
                                    <a:gd name="T14" fmla="*/ 441 w 1326"/>
                                    <a:gd name="T15" fmla="*/ 6 h 1316"/>
                                    <a:gd name="T16" fmla="*/ 35 w 1326"/>
                                    <a:gd name="T17" fmla="*/ 490 h 1316"/>
                                    <a:gd name="T18" fmla="*/ 201 w 1326"/>
                                    <a:gd name="T19" fmla="*/ 793 h 1316"/>
                                    <a:gd name="T20" fmla="*/ 136 w 1326"/>
                                    <a:gd name="T21" fmla="*/ 1316 h 1316"/>
                                    <a:gd name="T22" fmla="*/ 260 w 1326"/>
                                    <a:gd name="T23" fmla="*/ 1316 h 1316"/>
                                    <a:gd name="T24" fmla="*/ 1190 w 1326"/>
                                    <a:gd name="T25" fmla="*/ 0 h 1316"/>
                                    <a:gd name="T26" fmla="*/ 1066 w 1326"/>
                                    <a:gd name="T27" fmla="*/ 0 h 1316"/>
                                    <a:gd name="T28" fmla="*/ 136 w 1326"/>
                                    <a:gd name="T29" fmla="*/ 1316 h 1316"/>
                                    <a:gd name="T30" fmla="*/ 892 w 1326"/>
                                    <a:gd name="T31" fmla="*/ 1314 h 1316"/>
                                    <a:gd name="T32" fmla="*/ 1292 w 1326"/>
                                    <a:gd name="T33" fmla="*/ 821 h 1316"/>
                                    <a:gd name="T34" fmla="*/ 1133 w 1326"/>
                                    <a:gd name="T35" fmla="*/ 526 h 1316"/>
                                    <a:gd name="T36" fmla="*/ 727 w 1326"/>
                                    <a:gd name="T37" fmla="*/ 1011 h 1316"/>
                                    <a:gd name="T38" fmla="*/ 892 w 1326"/>
                                    <a:gd name="T39" fmla="*/ 1314 h 1316"/>
                                    <a:gd name="T40" fmla="*/ 857 w 1326"/>
                                    <a:gd name="T41" fmla="*/ 1017 h 1316"/>
                                    <a:gd name="T42" fmla="*/ 1095 w 1326"/>
                                    <a:gd name="T43" fmla="*/ 640 h 1316"/>
                                    <a:gd name="T44" fmla="*/ 1163 w 1326"/>
                                    <a:gd name="T45" fmla="*/ 809 h 1316"/>
                                    <a:gd name="T46" fmla="*/ 924 w 1326"/>
                                    <a:gd name="T47" fmla="*/ 1200 h 1316"/>
                                    <a:gd name="T48" fmla="*/ 857 w 1326"/>
                                    <a:gd name="T49" fmla="*/ 1017 h 1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6" h="1316">
                                      <a:moveTo>
                                        <a:pt x="163" y="496"/>
                                      </a:moveTo>
                                      <a:cubicBezTo>
                                        <a:pt x="202" y="275"/>
                                        <a:pt x="319" y="120"/>
                                        <a:pt x="407" y="120"/>
                                      </a:cubicBezTo>
                                      <a:cubicBezTo>
                                        <a:pt x="467" y="120"/>
                                        <a:pt x="493" y="178"/>
                                        <a:pt x="473" y="289"/>
                                      </a:cubicBezTo>
                                      <a:cubicBezTo>
                                        <a:pt x="431" y="526"/>
                                        <a:pt x="316" y="680"/>
                                        <a:pt x="231" y="680"/>
                                      </a:cubicBezTo>
                                      <a:cubicBezTo>
                                        <a:pt x="167" y="680"/>
                                        <a:pt x="142" y="618"/>
                                        <a:pt x="163" y="496"/>
                                      </a:cubicBezTo>
                                      <a:close/>
                                      <a:moveTo>
                                        <a:pt x="201" y="793"/>
                                      </a:moveTo>
                                      <a:cubicBezTo>
                                        <a:pt x="368" y="793"/>
                                        <a:pt x="549" y="594"/>
                                        <a:pt x="600" y="301"/>
                                      </a:cubicBezTo>
                                      <a:cubicBezTo>
                                        <a:pt x="634" y="110"/>
                                        <a:pt x="573" y="6"/>
                                        <a:pt x="441" y="6"/>
                                      </a:cubicBezTo>
                                      <a:cubicBezTo>
                                        <a:pt x="268" y="6"/>
                                        <a:pt x="85" y="203"/>
                                        <a:pt x="35" y="490"/>
                                      </a:cubicBezTo>
                                      <a:cubicBezTo>
                                        <a:pt x="0" y="688"/>
                                        <a:pt x="65" y="793"/>
                                        <a:pt x="201" y="793"/>
                                      </a:cubicBezTo>
                                      <a:close/>
                                      <a:moveTo>
                                        <a:pt x="136" y="1316"/>
                                      </a:moveTo>
                                      <a:cubicBezTo>
                                        <a:pt x="260" y="1316"/>
                                        <a:pt x="260" y="1316"/>
                                        <a:pt x="260" y="1316"/>
                                      </a:cubicBezTo>
                                      <a:cubicBezTo>
                                        <a:pt x="1190" y="0"/>
                                        <a:pt x="1190" y="0"/>
                                        <a:pt x="1190" y="0"/>
                                      </a:cubicBezTo>
                                      <a:cubicBezTo>
                                        <a:pt x="1066" y="0"/>
                                        <a:pt x="1066" y="0"/>
                                        <a:pt x="1066" y="0"/>
                                      </a:cubicBezTo>
                                      <a:lnTo>
                                        <a:pt x="136" y="1316"/>
                                      </a:lnTo>
                                      <a:close/>
                                      <a:moveTo>
                                        <a:pt x="892" y="1314"/>
                                      </a:moveTo>
                                      <a:cubicBezTo>
                                        <a:pt x="1060" y="1314"/>
                                        <a:pt x="1241" y="1114"/>
                                        <a:pt x="1292" y="821"/>
                                      </a:cubicBezTo>
                                      <a:cubicBezTo>
                                        <a:pt x="1326" y="632"/>
                                        <a:pt x="1262" y="526"/>
                                        <a:pt x="1133" y="526"/>
                                      </a:cubicBezTo>
                                      <a:cubicBezTo>
                                        <a:pt x="959" y="526"/>
                                        <a:pt x="777" y="726"/>
                                        <a:pt x="727" y="1011"/>
                                      </a:cubicBezTo>
                                      <a:cubicBezTo>
                                        <a:pt x="692" y="1208"/>
                                        <a:pt x="757" y="1314"/>
                                        <a:pt x="892" y="1314"/>
                                      </a:cubicBezTo>
                                      <a:close/>
                                      <a:moveTo>
                                        <a:pt x="857" y="1017"/>
                                      </a:moveTo>
                                      <a:cubicBezTo>
                                        <a:pt x="896" y="795"/>
                                        <a:pt x="1015" y="640"/>
                                        <a:pt x="1095" y="640"/>
                                      </a:cubicBezTo>
                                      <a:cubicBezTo>
                                        <a:pt x="1159" y="640"/>
                                        <a:pt x="1182" y="698"/>
                                        <a:pt x="1163" y="809"/>
                                      </a:cubicBezTo>
                                      <a:cubicBezTo>
                                        <a:pt x="1121" y="1049"/>
                                        <a:pt x="1008" y="1200"/>
                                        <a:pt x="924" y="1200"/>
                                      </a:cubicBezTo>
                                      <a:cubicBezTo>
                                        <a:pt x="861" y="1200"/>
                                        <a:pt x="836" y="1138"/>
                                        <a:pt x="857" y="1017"/>
                                      </a:cubicBezTo>
                                      <a:close/>
                                    </a:path>
                                  </a:pathLst>
                                </a:custGeom>
                                <a:solidFill>
                                  <a:schemeClr val="accent1"/>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5" name="Text Box 11"/>
                              <wps:cNvSpPr txBox="1">
                                <a:spLocks noChangeArrowheads="1"/>
                              </wps:cNvSpPr>
                              <wps:spPr bwMode="auto">
                                <a:xfrm>
                                  <a:off x="0" y="257171"/>
                                  <a:ext cx="1771650" cy="11366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DCC785"/>
                                      </a:solidFill>
                                      <a:miter lim="800000"/>
                                      <a:headEnd/>
                                      <a:tailEnd/>
                                    </a14:hiddenLine>
                                  </a:ext>
                                  <a:ext uri="{AF507438-7753-43E0-B8FC-AC1667EBCBE1}">
                                    <a14:hiddenEffects xmlns:a14="http://schemas.microsoft.com/office/drawing/2010/main">
                                      <a:effectLst/>
                                    </a14:hiddenEffects>
                                  </a:ext>
                                </a:extLst>
                              </wps:spPr>
                              <wps:txbx>
                                <w:txbxContent>
                                  <w:p w14:paraId="5698F909" w14:textId="77777777" w:rsidR="006A0F2F" w:rsidRPr="002763DD" w:rsidRDefault="00000000" w:rsidP="002763DD">
                                    <w:pPr>
                                      <w:pStyle w:val="Heading3"/>
                                    </w:pPr>
                                    <w:sdt>
                                      <w:sdtPr>
                                        <w:id w:val="-872456622"/>
                                        <w:placeholder>
                                          <w:docPart w:val="979E1B212CED4D928EA9BEE6E460BA25"/>
                                        </w:placeholder>
                                        <w:temporary/>
                                        <w:showingPlcHdr/>
                                        <w15:appearance w15:val="hidden"/>
                                      </w:sdtPr>
                                      <w:sdtContent>
                                        <w:r w:rsidR="002763DD" w:rsidRPr="002763DD">
                                          <w:t>Smarter Investing:</w:t>
                                        </w:r>
                                      </w:sdtContent>
                                    </w:sdt>
                                  </w:p>
                                  <w:sdt>
                                    <w:sdtPr>
                                      <w:id w:val="-176804982"/>
                                      <w:placeholder>
                                        <w:docPart w:val="3877D738EFC54493AA32AF7CE6DAED28"/>
                                      </w:placeholder>
                                      <w:temporary/>
                                      <w:showingPlcHdr/>
                                      <w15:appearance w15:val="hidden"/>
                                    </w:sdtPr>
                                    <w:sdtContent>
                                      <w:p w14:paraId="4596BFF0" w14:textId="77777777" w:rsidR="006A0F2F" w:rsidRPr="002763DD" w:rsidRDefault="002763DD" w:rsidP="002763DD">
                                        <w:pPr>
                                          <w:pStyle w:val="Heading4"/>
                                        </w:pPr>
                                        <w:r w:rsidRPr="002763DD">
                                          <w:t>Experience vs. Discipline</w:t>
                                        </w:r>
                                      </w:p>
                                    </w:sdtContent>
                                  </w:sdt>
                                </w:txbxContent>
                              </wps:txbx>
                              <wps:bodyPr rot="0" vert="horz" wrap="square" lIns="36576" tIns="36576" rIns="36576" bIns="36576" anchor="t" anchorCtr="0" upright="1">
                                <a:noAutofit/>
                              </wps:bodyPr>
                            </wps:wsp>
                          </wpg:wgp>
                        </a:graphicData>
                      </a:graphic>
                    </wp:inline>
                  </w:drawing>
                </mc:Choice>
                <mc:Fallback>
                  <w:pict>
                    <v:group w14:anchorId="0B46FFC1" id="Group 63" o:spid="_x0000_s1028" alt="&quot;&quot;" style="width:141.85pt;height:377.3pt;mso-position-horizontal-relative:char;mso-position-vertical-relative:line" coordorigin=",666" coordsize="18051,479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">
                      <v:group id="Group 62" o:spid="_x0000_s1029" style="position:absolute;top:666;width:18013;height:47915" coordsize="18047,47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rect id="Rectangle 3" o:spid="_x0000_s1030" style="position:absolute;left:112;width:17909;height:1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" fillcolor="#bd1633 [2404]" stroked="f" strokecolor="#212120" insetpen="t">
                          <v:shadow color="#8c8682"/>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31" type="#_x0000_t75" style="position:absolute;left:125;top:14780;width:17900;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">
                          <v:imagedata r:id="rId17" r:href="rId18"/>
                        </v:shape>
                        <v:rect id="Rectangle 9" o:spid="_x0000_s1032" style="position:absolute;top:25427;width:18047;height:22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" fillcolor="#f28d2c" stroked="f" strokecolor="#212120" insetpen="t">
                          <v:shadow color="#dcd6d4"/>
                          <v:textbox inset="2.88pt,2.88pt,2.88pt,2.88pt"/>
                        </v:rect>
                      </v:group>
                      <v:shape id="Text Box 10" o:spid="_x0000_s1033" type="#_x0000_t202" style="position:absolute;left:2286;top:27908;width:14382;height:18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" filled="f" fillcolor="#fffffe" stroked="f" strokecolor="#212120" insetpen="t">
                        <v:textbox inset="2.88pt,2.88pt,2.88pt,2.88pt">
                          <w:txbxContent>
                            <w:sdt>
                              <w:sdtPr>
                                <w:id w:val="-541673766"/>
                                <w:placeholder>
                                  <w:docPart w:val="9B38EB83C74A4371B940D613F4FF11CD"/>
                                </w:placeholder>
                                <w:temporary/>
                                <w:showingPlcHdr/>
                                <w15:appearance w15:val="hidden"/>
                              </w:sdtPr>
                              <w:sdtContent>
                                <w:p w14:paraId="5BA74AD6" w14:textId="77777777" w:rsidR="006A0F2F" w:rsidRDefault="00D15EF9" w:rsidP="00D15EF9">
                                  <w:pPr>
                                    <w:pStyle w:val="Quote3"/>
                                  </w:pPr>
                                  <w:r w:rsidRPr="00D15EF9">
                                    <w:t>Lorem ipsum dolor sit amet, consectetuer adipiscing elit, sed diam nonummy nibh euismod tincidunt ut laoreet dolore erat magna aliquam erat volutpatut wisi enim ad minim veniam, quis no strud exerci tation lorem wisi ullamcorper.</w:t>
                                  </w:r>
                                </w:p>
                              </w:sdtContent>
                            </w:sdt>
                          </w:txbxContent>
                        </v:textbox>
                      </v:shape>
                      <v:shape id="Freeform 4" o:spid="_x0000_s1034" style="position:absolute;left:125;top:666;width:17926;height:14645;visibility:visible;mso-wrap-style:square;v-text-anchor:top" coordsize="1326,1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" path="m163,496c202,275,319,120,407,120v60,,86,58,66,169c431,526,316,680,231,680v-64,,-89,-62,-68,-184xm201,793v167,,348,-199,399,-492c634,110,573,6,441,6,268,6,85,203,35,490,,688,65,793,201,793xm136,1316v124,,124,,124,c1190,,1190,,1190,,1066,,1066,,1066,l136,1316xm892,1314v168,,349,-200,400,-493c1326,632,1262,526,1133,526v-174,,-356,200,-406,485c692,1208,757,1314,892,1314xm857,1017c896,795,1015,640,1095,640v64,,87,58,68,169c1121,1049,1008,1200,924,1200v-63,,-88,-62,-67,-183xe" fillcolor="#e73454 [3204]" stroked="f" strokecolor="#212120">
                        <v:shadow color="#8c8682"/>
                        <v:path arrowok="t" o:connecttype="custom" o:connectlocs="220358,551944;550219,133535;639444,321596;312286,756697;220358,551944;271730,882442;811133,334950;596183,6677;47316,545267;271730,882442;183857,1464431;351491,1464431;1608748,0;1441114,0;183857,1464431;1205885,1462205;1746641,913600;1531690,585327;982823,1125030;1205885,1462205;1158569,1131707;1480319,712185;1572247,900247;1249146,1335347;1158569,1131707" o:connectangles="0,0,0,0,0,0,0,0,0,0,0,0,0,0,0,0,0,0,0,0,0,0,0,0,0"/>
                        <o:lock v:ext="edit" verticies="t"/>
                      </v:shape>
                      <v:shape id="Text Box 11" o:spid="_x0000_s1035" type="#_x0000_t202" style="position:absolute;top:2571;width:17716;height:11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" filled="f" fillcolor="#fffffe" stroked="f" strokecolor="#dcc785" insetpen="t">
                        <v:textbox inset="2.88pt,2.88pt,2.88pt,2.88pt">
                          <w:txbxContent>
                            <w:p w14:paraId="5698F909" w14:textId="77777777" w:rsidR="006A0F2F" w:rsidRPr="002763DD" w:rsidRDefault="00000000" w:rsidP="002763DD">
                              <w:pPr>
                                <w:pStyle w:val="Heading3"/>
                              </w:pPr>
                              <w:sdt>
                                <w:sdtPr>
                                  <w:id w:val="-872456622"/>
                                  <w:placeholder>
                                    <w:docPart w:val="979E1B212CED4D928EA9BEE6E460BA25"/>
                                  </w:placeholder>
                                  <w:temporary/>
                                  <w:showingPlcHdr/>
                                  <w15:appearance w15:val="hidden"/>
                                </w:sdtPr>
                                <w:sdtContent>
                                  <w:r w:rsidR="002763DD" w:rsidRPr="002763DD">
                                    <w:t>Smarter Investing:</w:t>
                                  </w:r>
                                </w:sdtContent>
                              </w:sdt>
                            </w:p>
                            <w:sdt>
                              <w:sdtPr>
                                <w:id w:val="-176804982"/>
                                <w:placeholder>
                                  <w:docPart w:val="3877D738EFC54493AA32AF7CE6DAED28"/>
                                </w:placeholder>
                                <w:temporary/>
                                <w:showingPlcHdr/>
                                <w15:appearance w15:val="hidden"/>
                              </w:sdtPr>
                              <w:sdtContent>
                                <w:p w14:paraId="4596BFF0" w14:textId="77777777" w:rsidR="006A0F2F" w:rsidRPr="002763DD" w:rsidRDefault="002763DD" w:rsidP="002763DD">
                                  <w:pPr>
                                    <w:pStyle w:val="Heading4"/>
                                  </w:pPr>
                                  <w:r w:rsidRPr="002763DD">
                                    <w:t>Experience vs. Discipline</w:t>
                                  </w:r>
                                </w:p>
                              </w:sdtContent>
                            </w:sdt>
                          </w:txbxContent>
                        </v:textbox>
                      </v:shape>
                      <w10:anchorlock/>
                    </v:group>
                  </w:pict>
                </mc:Fallback>
              </mc:AlternateContent>
            </w:r>
          </w:p>
        </w:tc>
      </w:tr>
      <w:tr w:rsidR="006A0F2F" w14:paraId="2F025A5C" w14:textId="77777777" w:rsidTr="005075B6">
        <w:trPr>
          <w:trHeight w:val="4464"/>
        </w:trPr>
        <w:tc>
          <w:tcPr>
            <w:tcW w:w="2880" w:type="dxa"/>
          </w:tcPr>
          <w:p w14:paraId="19E8C00F" w14:textId="77777777" w:rsidR="006A0F2F" w:rsidRDefault="006A0F2F">
            <w:r w:rsidRPr="001E3D30">
              <w:rPr>
                <w:noProof/>
              </w:rPr>
              <mc:AlternateContent>
                <mc:Choice Requires="wps">
                  <w:drawing>
                    <wp:inline distT="0" distB="0" distL="0" distR="0" wp14:anchorId="2B7BDC70" wp14:editId="49C46FE1">
                      <wp:extent cx="1645920" cy="2324100"/>
                      <wp:effectExtent l="0" t="0" r="11430" b="0"/>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920" cy="2324100"/>
                              </a:xfrm>
                              <a:prstGeom prst="rect">
                                <a:avLst/>
                              </a:prstGeom>
                              <a:noFill/>
                              <a:ln w="9525">
                                <a:noFill/>
                                <a:miter lim="800000"/>
                                <a:headEnd/>
                                <a:tailEnd/>
                              </a:ln>
                            </wps:spPr>
                            <wps:txbx id="4">
                              <w:txbxContent>
                                <w:sdt>
                                  <w:sdtPr>
                                    <w:id w:val="1168602527"/>
                                    <w:placeholder>
                                      <w:docPart w:val="3877D738EFC54493AA32AF7CE6DAED28"/>
                                    </w:placeholder>
                                    <w:temporary/>
                                    <w:showingPlcHdr/>
                                    <w15:appearance w15:val="hidden"/>
                                  </w:sdtPr>
                                  <w:sdtContent>
                                    <w:p w14:paraId="2796C017" w14:textId="77777777" w:rsidR="006A0F2F" w:rsidRPr="006A0F2F" w:rsidRDefault="00401D51" w:rsidP="001E3D30">
                                      <w:pPr>
                                        <w:widowControl w:val="0"/>
                                        <w:rPr>
                                          <w:lang w:val="it-IT"/>
                                        </w:rPr>
                                      </w:pPr>
                                      <w:r>
                                        <w:rPr>
                                          <w:lang w:val="en"/>
                                        </w:rPr>
                                        <w:t xml:space="preserve">Lorem ipsum dolor sit amet, consect etuer adipiscing elit, sed diam non ummy nibh euismod tincidunt ut laore et dolore magna aliquam erat volutpat. </w:t>
                                      </w:r>
                                      <w:r w:rsidRPr="009741DB">
                                        <w:rPr>
                                          <w:lang w:val="it-IT"/>
                                        </w:rPr>
                                        <w:t xml:space="preserve">Ut wisi enim ad minim veniam, quis nostrud exerci tation ullamcorper. Et iusto odio dignissim qui blandit prae sent luptatum zzril delenit augue duis dolore te feugait nulla facilisi. Lorem ipsum dolor sit amet, consectetuer adipiscing elit, sed diam nonummy nibh euismod tincidunt ut laoreet dolore magna aliquam erat quis nostrud exerci tation ullamcorper sus cipit lobortis nisl ut aliquip ex ea com modo consequat. </w:t>
                                      </w:r>
                                      <w:r w:rsidRPr="009741DB">
                                        <w:t xml:space="preserve">Lorem ipsum dolor sit amet, consectetuer adipiscing elit, sed diam nonummy nibh euismod tinc idunt ut laoreet dolore magna ali quam erat volutpat. </w:t>
                                      </w:r>
                                      <w:r w:rsidRPr="009741DB">
                                        <w:rPr>
                                          <w:lang w:val="it-IT"/>
                                        </w:rPr>
                                        <w:t xml:space="preserve">Enim ad minim veniam, quis nostrud exerci tation wisi ullam corper. Et iusto odio dignissim qui blan dit prae sent luptatum zzril delenit aug ue duis dolore te feugait nulla erat fac ilisi. </w:t>
                                      </w:r>
                                      <w:r w:rsidRPr="009741DB">
                                        <w:t>Lorem ipsum dolor sit amet, te consectetuer adipiscing elit, sed diam tincidunt ut laoreet dolore magnat.</w:t>
                                      </w:r>
                                      <w:r>
                                        <w:t xml:space="preserve"> </w:t>
                                      </w:r>
                                      <w:r>
                                        <w:rPr>
                                          <w:lang w:val="en"/>
                                        </w:rPr>
                                        <w:t xml:space="preserve">Lorem ipsum dolor sit amet, consect etuer adipiscing elit, sed diam non ummy nibh euismod tincidunt ut laore et dolore magna aliquam erat volutpat. </w:t>
                                      </w:r>
                                      <w:r w:rsidRPr="009741DB">
                                        <w:rPr>
                                          <w:lang w:val="it-IT"/>
                                        </w:rPr>
                                        <w:t>Ut wisi enim ad minim veniam, quis nostrud exerci tation ullamcorper.</w:t>
                                      </w:r>
                                      <w:r>
                                        <w:rPr>
                                          <w:lang w:val="it-IT"/>
                                        </w:rPr>
                                        <w:t xml:space="preserve"> </w:t>
                                      </w:r>
                                      <w:r w:rsidRPr="009741DB">
                                        <w:rPr>
                                          <w:lang w:val="it-IT"/>
                                        </w:rPr>
                                        <w:t>Ut wisi enim ad minim veniam, quis nostrud exerci tation ullamcorper.</w:t>
                                      </w:r>
                                    </w:p>
                                  </w:sdtContent>
                                </w:sdt>
                              </w:txbxContent>
                            </wps:txbx>
                            <wps:bodyPr rot="0" vert="horz" wrap="square" lIns="0" tIns="0" rIns="0" bIns="0" anchor="t" anchorCtr="0">
                              <a:noAutofit/>
                            </wps:bodyPr>
                          </wps:wsp>
                        </a:graphicData>
                      </a:graphic>
                    </wp:inline>
                  </w:drawing>
                </mc:Choice>
                <mc:Fallback>
                  <w:pict>
                    <v:shape w14:anchorId="2B7BDC70" id="_x0000_s1036" type="#_x0000_t202" style="width:129.6pt;height:1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" filled="f" stroked="f">
                      <v:textbox style="mso-next-textbox:#_x0000_s1037" inset="0,0,0,0">
                        <w:txbxContent>
                          <w:sdt>
                            <w:sdtPr>
                              <w:id w:val="1168602527"/>
                              <w:placeholder>
                                <w:docPart w:val="3877D738EFC54493AA32AF7CE6DAED28"/>
                              </w:placeholder>
                              <w:temporary/>
                              <w:showingPlcHdr/>
                              <w15:appearance w15:val="hidden"/>
                            </w:sdtPr>
                            <w:sdtContent>
                              <w:p w14:paraId="2796C017" w14:textId="77777777" w:rsidR="006A0F2F" w:rsidRPr="006A0F2F" w:rsidRDefault="00401D51" w:rsidP="001E3D30">
                                <w:pPr>
                                  <w:widowControl w:val="0"/>
                                  <w:rPr>
                                    <w:lang w:val="it-IT"/>
                                  </w:rPr>
                                </w:pPr>
                                <w:r>
                                  <w:rPr>
                                    <w:lang w:val="en"/>
                                  </w:rPr>
                                  <w:t xml:space="preserve">Lorem ipsum dolor sit amet, consect etuer adipiscing elit, sed diam non ummy nibh euismod tincidunt ut laore et dolore magna aliquam erat volutpat. </w:t>
                                </w:r>
                                <w:r w:rsidRPr="009741DB">
                                  <w:rPr>
                                    <w:lang w:val="it-IT"/>
                                  </w:rPr>
                                  <w:t xml:space="preserve">Ut wisi enim ad minim veniam, quis nostrud exerci tation ullamcorper. Et iusto odio dignissim qui blandit prae sent luptatum zzril delenit augue duis dolore te feugait nulla facilisi. Lorem ipsum dolor sit amet, consectetuer adipiscing elit, sed diam nonummy nibh euismod tincidunt ut laoreet dolore magna aliquam erat quis nostrud exerci tation ullamcorper sus cipit lobortis nisl ut aliquip ex ea com modo consequat. </w:t>
                                </w:r>
                                <w:r w:rsidRPr="009741DB">
                                  <w:t xml:space="preserve">Lorem ipsum dolor sit amet, consectetuer adipiscing elit, sed diam nonummy nibh euismod tinc idunt ut laoreet dolore magna ali quam erat volutpat. </w:t>
                                </w:r>
                                <w:r w:rsidRPr="009741DB">
                                  <w:rPr>
                                    <w:lang w:val="it-IT"/>
                                  </w:rPr>
                                  <w:t xml:space="preserve">Enim ad minim veniam, quis nostrud exerci tation wisi ullam corper. Et iusto odio dignissim qui blan dit prae sent luptatum zzril delenit aug ue duis dolore te feugait nulla erat fac ilisi. </w:t>
                                </w:r>
                                <w:r w:rsidRPr="009741DB">
                                  <w:t>Lorem ipsum dolor sit amet, te consectetuer adipiscing elit, sed diam tincidunt ut laoreet dolore magnat.</w:t>
                                </w:r>
                                <w:r>
                                  <w:t xml:space="preserve"> </w:t>
                                </w:r>
                                <w:r>
                                  <w:rPr>
                                    <w:lang w:val="en"/>
                                  </w:rPr>
                                  <w:t xml:space="preserve">Lorem ipsum dolor sit amet, consect etuer adipiscing elit, sed diam non ummy nibh euismod tincidunt ut laore et dolore magna aliquam erat volutpat. </w:t>
                                </w:r>
                                <w:r w:rsidRPr="009741DB">
                                  <w:rPr>
                                    <w:lang w:val="it-IT"/>
                                  </w:rPr>
                                  <w:t>Ut wisi enim ad minim veniam, quis nostrud exerci tation ullamcorper.</w:t>
                                </w:r>
                                <w:r>
                                  <w:rPr>
                                    <w:lang w:val="it-IT"/>
                                  </w:rPr>
                                  <w:t xml:space="preserve"> </w:t>
                                </w:r>
                                <w:r w:rsidRPr="009741DB">
                                  <w:rPr>
                                    <w:lang w:val="it-IT"/>
                                  </w:rPr>
                                  <w:t>Ut wisi enim ad minim veniam, quis nostrud exerci tation ullamcorper.</w:t>
                                </w:r>
                              </w:p>
                            </w:sdtContent>
                          </w:sdt>
                        </w:txbxContent>
                      </v:textbox>
                      <w10:anchorlock/>
                    </v:shape>
                  </w:pict>
                </mc:Fallback>
              </mc:AlternateContent>
            </w:r>
          </w:p>
        </w:tc>
        <w:tc>
          <w:tcPr>
            <w:tcW w:w="2970" w:type="dxa"/>
            <w:gridSpan w:val="2"/>
          </w:tcPr>
          <w:p w14:paraId="111CADAF" w14:textId="77777777" w:rsidR="006A0F2F" w:rsidRDefault="006A0F2F">
            <w:r w:rsidRPr="001E3D30">
              <w:rPr>
                <w:noProof/>
              </w:rPr>
              <mc:AlternateContent>
                <mc:Choice Requires="wps">
                  <w:drawing>
                    <wp:inline distT="0" distB="0" distL="0" distR="0" wp14:anchorId="1004F79D" wp14:editId="299BF297">
                      <wp:extent cx="1695450" cy="847725"/>
                      <wp:effectExtent l="0" t="0" r="0" b="9525"/>
                      <wp:docPr id="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847725"/>
                              </a:xfrm>
                              <a:prstGeom prst="rect">
                                <a:avLst/>
                              </a:prstGeom>
                              <a:noFill/>
                              <a:ln w="9525">
                                <a:noFill/>
                                <a:miter lim="800000"/>
                                <a:headEnd/>
                                <a:tailEnd/>
                              </a:ln>
                            </wps:spPr>
                            <wps:linkedTxbx id="4" seq="1"/>
                            <wps:bodyPr rot="0" vert="horz" wrap="square" lIns="0" tIns="0" rIns="0" bIns="0" anchor="t" anchorCtr="0">
                              <a:noAutofit/>
                            </wps:bodyPr>
                          </wps:wsp>
                        </a:graphicData>
                      </a:graphic>
                    </wp:inline>
                  </w:drawing>
                </mc:Choice>
                <mc:Fallback>
                  <w:pict>
                    <v:shape w14:anchorId="1004F79D" id="_x0000_s1037" type="#_x0000_t202" style="width:133.5pt;height:6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" filled="f" stroked="f">
                      <v:textbox style="mso-next-textbox:#_x0000_s1038" inset="0,0,0,0">
                        <w:txbxContent/>
                      </v:textbox>
                      <w10:anchorlock/>
                    </v:shape>
                  </w:pict>
                </mc:Fallback>
              </mc:AlternateContent>
            </w:r>
          </w:p>
          <w:sdt>
            <w:sdtPr>
              <w:id w:val="239527898"/>
              <w:placeholder>
                <w:docPart w:val="72B08E501B004F279C729395B97C58EA"/>
              </w:placeholder>
              <w:temporary/>
              <w:showingPlcHdr/>
              <w15:appearance w15:val="hidden"/>
            </w:sdtPr>
            <w:sdtContent>
              <w:p w14:paraId="143FC8D3" w14:textId="77777777" w:rsidR="006A0F2F" w:rsidRDefault="006A0F2F" w:rsidP="006A0F2F">
                <w:pPr>
                  <w:pStyle w:val="Quote2"/>
                </w:pPr>
                <w:r>
                  <w:t>“</w:t>
                </w:r>
                <w:r>
                  <w:rPr>
                    <w:lang w:val="en"/>
                  </w:rPr>
                  <w:t>Lorem ipsum dolor te sit amet, consectetuer adipiscing elit, sed diam nonummy nibh euismod.”</w:t>
                </w:r>
              </w:p>
            </w:sdtContent>
          </w:sdt>
          <w:sdt>
            <w:sdtPr>
              <w:id w:val="1184246161"/>
              <w:placeholder>
                <w:docPart w:val="9B669551CA6E400496BE4049C71CA17B"/>
              </w:placeholder>
              <w:temporary/>
              <w:showingPlcHdr/>
              <w15:appearance w15:val="hidden"/>
            </w:sdtPr>
            <w:sdtContent>
              <w:p w14:paraId="6E080D9B" w14:textId="77777777" w:rsidR="006A0F2F" w:rsidRDefault="006A0F2F" w:rsidP="006A0F2F">
                <w:pPr>
                  <w:pStyle w:val="Quotename"/>
                </w:pPr>
                <w:r w:rsidRPr="006A0F2F">
                  <w:t>FIRST M. LASTNAME</w:t>
                </w:r>
              </w:p>
            </w:sdtContent>
          </w:sdt>
          <w:p w14:paraId="45FEF409" w14:textId="77777777" w:rsidR="006A0F2F" w:rsidRDefault="006A0F2F">
            <w:r w:rsidRPr="001E3D30">
              <w:rPr>
                <w:noProof/>
              </w:rPr>
              <mc:AlternateContent>
                <mc:Choice Requires="wps">
                  <w:drawing>
                    <wp:inline distT="0" distB="0" distL="0" distR="0" wp14:anchorId="5EB6594E" wp14:editId="148CE5FF">
                      <wp:extent cx="1670956" cy="809625"/>
                      <wp:effectExtent l="0" t="0" r="5715" b="9525"/>
                      <wp:docPr id="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0956" cy="809625"/>
                              </a:xfrm>
                              <a:prstGeom prst="rect">
                                <a:avLst/>
                              </a:prstGeom>
                              <a:noFill/>
                              <a:ln w="9525">
                                <a:noFill/>
                                <a:miter lim="800000"/>
                                <a:headEnd/>
                                <a:tailEnd/>
                              </a:ln>
                            </wps:spPr>
                            <wps:linkedTxbx id="4" seq="2"/>
                            <wps:bodyPr rot="0" vert="horz" wrap="square" lIns="0" tIns="0" rIns="0" bIns="0" anchor="t" anchorCtr="0">
                              <a:noAutofit/>
                            </wps:bodyPr>
                          </wps:wsp>
                        </a:graphicData>
                      </a:graphic>
                    </wp:inline>
                  </w:drawing>
                </mc:Choice>
                <mc:Fallback>
                  <w:pict>
                    <v:shape w14:anchorId="5EB6594E" id="_x0000_s1038" type="#_x0000_t202" style="width:131.55pt;height:6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" filled="f" stroked="f">
                      <v:textbox style="mso-next-textbox:#_x0000_s1039" inset="0,0,0,0">
                        <w:txbxContent/>
                      </v:textbox>
                      <w10:anchorlock/>
                    </v:shape>
                  </w:pict>
                </mc:Fallback>
              </mc:AlternateContent>
            </w:r>
          </w:p>
        </w:tc>
        <w:tc>
          <w:tcPr>
            <w:tcW w:w="2834" w:type="dxa"/>
          </w:tcPr>
          <w:p w14:paraId="60E4D981" w14:textId="77777777" w:rsidR="006A0F2F" w:rsidRDefault="006A0F2F">
            <w:r w:rsidRPr="001E3D30">
              <w:rPr>
                <w:noProof/>
              </w:rPr>
              <mc:AlternateContent>
                <mc:Choice Requires="wps">
                  <w:drawing>
                    <wp:inline distT="0" distB="0" distL="0" distR="0" wp14:anchorId="7C60273F" wp14:editId="0FCEA442">
                      <wp:extent cx="1645920" cy="2295525"/>
                      <wp:effectExtent l="0" t="0" r="11430" b="9525"/>
                      <wp:docPr id="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920" cy="2295525"/>
                              </a:xfrm>
                              <a:prstGeom prst="rect">
                                <a:avLst/>
                              </a:prstGeom>
                              <a:noFill/>
                              <a:ln w="9525">
                                <a:noFill/>
                                <a:miter lim="800000"/>
                                <a:headEnd/>
                                <a:tailEnd/>
                              </a:ln>
                            </wps:spPr>
                            <wps:linkedTxbx id="4" seq="3"/>
                            <wps:bodyPr rot="0" vert="horz" wrap="square" lIns="0" tIns="0" rIns="0" bIns="0" anchor="t" anchorCtr="0">
                              <a:noAutofit/>
                            </wps:bodyPr>
                          </wps:wsp>
                        </a:graphicData>
                      </a:graphic>
                    </wp:inline>
                  </w:drawing>
                </mc:Choice>
                <mc:Fallback>
                  <w:pict>
                    <v:shape w14:anchorId="7C60273F" id="_x0000_s1039" type="#_x0000_t202" style="width:129.6pt;height:18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" filled="f" stroked="f">
                      <v:textbox inset="0,0,0,0">
                        <w:txbxContent/>
                      </v:textbox>
                      <w10:anchorlock/>
                    </v:shape>
                  </w:pict>
                </mc:Fallback>
              </mc:AlternateContent>
            </w:r>
          </w:p>
        </w:tc>
        <w:tc>
          <w:tcPr>
            <w:tcW w:w="2836" w:type="dxa"/>
            <w:vMerge/>
          </w:tcPr>
          <w:p w14:paraId="46791AB5" w14:textId="77777777" w:rsidR="006A0F2F" w:rsidRDefault="006A0F2F"/>
        </w:tc>
      </w:tr>
    </w:tbl>
    <w:p w14:paraId="085155A4" w14:textId="77777777" w:rsidR="00000000" w:rsidRDefault="00401D51">
      <w:r>
        <w:rPr>
          <w:noProof/>
        </w:rPr>
        <mc:AlternateContent>
          <mc:Choice Requires="wpg">
            <w:drawing>
              <wp:inline distT="0" distB="0" distL="0" distR="0" wp14:anchorId="058041EF" wp14:editId="246E2C04">
                <wp:extent cx="1543050" cy="1162050"/>
                <wp:effectExtent l="0" t="0" r="0" b="0"/>
                <wp:docPr id="68" name="Group 6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543050" cy="1162050"/>
                          <a:chOff x="0" y="0"/>
                          <a:chExt cx="1543050" cy="1162050"/>
                        </a:xfrm>
                      </wpg:grpSpPr>
                      <wps:wsp>
                        <wps:cNvPr id="47" name="Text Box 21"/>
                        <wps:cNvSpPr txBox="1">
                          <a:spLocks noChangeArrowheads="1"/>
                        </wps:cNvSpPr>
                        <wps:spPr bwMode="auto">
                          <a:xfrm>
                            <a:off x="0" y="495300"/>
                            <a:ext cx="1543050" cy="2571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sdt>
                              <w:sdtPr>
                                <w:id w:val="435111442"/>
                                <w:placeholder>
                                  <w:docPart w:val="0D8A55489D29422C9613BE5CEB84BBB1"/>
                                </w:placeholder>
                                <w:temporary/>
                                <w:showingPlcHdr/>
                                <w15:appearance w15:val="hidden"/>
                              </w:sdtPr>
                              <w:sdtContent>
                                <w:p w14:paraId="7B4258E5" w14:textId="77777777" w:rsidR="00401D51" w:rsidRDefault="00401D51" w:rsidP="00401D51">
                                  <w:pPr>
                                    <w:pStyle w:val="Logo"/>
                                  </w:pPr>
                                  <w:r>
                                    <w:t>Financial Consultation</w:t>
                                  </w:r>
                                </w:p>
                              </w:sdtContent>
                            </w:sdt>
                          </w:txbxContent>
                        </wps:txbx>
                        <wps:bodyPr rot="0" vert="horz" wrap="square" lIns="36576" tIns="36576" rIns="36576" bIns="36576" anchor="t" anchorCtr="0" upright="1">
                          <a:noAutofit/>
                        </wps:bodyPr>
                      </wps:wsp>
                      <wps:wsp>
                        <wps:cNvPr id="48" name="Text Box 22"/>
                        <wps:cNvSpPr txBox="1">
                          <a:spLocks noChangeArrowheads="1"/>
                        </wps:cNvSpPr>
                        <wps:spPr bwMode="auto">
                          <a:xfrm>
                            <a:off x="85725" y="714375"/>
                            <a:ext cx="1371600" cy="4476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sdt>
                              <w:sdtPr>
                                <w:id w:val="525837703"/>
                                <w:placeholder>
                                  <w:docPart w:val="BD9B8813496241A88E53A7623E8C3D62"/>
                                </w:placeholder>
                                <w:temporary/>
                                <w:showingPlcHdr/>
                                <w15:appearance w15:val="hidden"/>
                              </w:sdtPr>
                              <w:sdtContent>
                                <w:p w14:paraId="6A72E418" w14:textId="77777777" w:rsidR="00401D51" w:rsidRPr="00401D51" w:rsidRDefault="00401D51" w:rsidP="00401D51">
                                  <w:pPr>
                                    <w:pStyle w:val="Contact"/>
                                  </w:pPr>
                                  <w:r w:rsidRPr="00401D51">
                                    <w:t>5432 Any Street West</w:t>
                                  </w:r>
                                </w:p>
                                <w:p w14:paraId="54A56940" w14:textId="77777777" w:rsidR="00401D51" w:rsidRDefault="00401D51" w:rsidP="00401D51">
                                  <w:pPr>
                                    <w:pStyle w:val="Contact"/>
                                  </w:pPr>
                                  <w:r w:rsidRPr="00401D51">
                                    <w:t>Townsville, State 54321</w:t>
                                  </w:r>
                                </w:p>
                              </w:sdtContent>
                            </w:sdt>
                          </w:txbxContent>
                        </wps:txbx>
                        <wps:bodyPr rot="0" vert="horz" wrap="square" lIns="36576" tIns="36576" rIns="36576" bIns="36576" anchor="t" anchorCtr="0" upright="1">
                          <a:noAutofit/>
                        </wps:bodyPr>
                      </wps:wsp>
                      <wpg:grpSp>
                        <wpg:cNvPr id="55" name="Group 55"/>
                        <wpg:cNvGrpSpPr/>
                        <wpg:grpSpPr>
                          <a:xfrm>
                            <a:off x="447675" y="0"/>
                            <a:ext cx="647610" cy="454660"/>
                            <a:chOff x="0" y="0"/>
                            <a:chExt cx="647610" cy="454660"/>
                          </a:xfrm>
                        </wpg:grpSpPr>
                        <wps:wsp>
                          <wps:cNvPr id="50" name="Freeform 24"/>
                          <wps:cNvSpPr>
                            <a:spLocks/>
                          </wps:cNvSpPr>
                          <wps:spPr bwMode="auto">
                            <a:xfrm>
                              <a:off x="370115" y="32657"/>
                              <a:ext cx="277495" cy="389255"/>
                            </a:xfrm>
                            <a:custGeom>
                              <a:avLst/>
                              <a:gdLst>
                                <a:gd name="T0" fmla="*/ 126 w 144"/>
                                <a:gd name="T1" fmla="*/ 0 h 202"/>
                                <a:gd name="T2" fmla="*/ 0 w 144"/>
                                <a:gd name="T3" fmla="*/ 45 h 202"/>
                                <a:gd name="T4" fmla="*/ 42 w 144"/>
                                <a:gd name="T5" fmla="*/ 162 h 202"/>
                                <a:gd name="T6" fmla="*/ 9 w 144"/>
                                <a:gd name="T7" fmla="*/ 191 h 202"/>
                                <a:gd name="T8" fmla="*/ 115 w 144"/>
                                <a:gd name="T9" fmla="*/ 195 h 202"/>
                                <a:gd name="T10" fmla="*/ 126 w 144"/>
                                <a:gd name="T11" fmla="*/ 0 h 202"/>
                              </a:gdLst>
                              <a:ahLst/>
                              <a:cxnLst>
                                <a:cxn ang="0">
                                  <a:pos x="T0" y="T1"/>
                                </a:cxn>
                                <a:cxn ang="0">
                                  <a:pos x="T2" y="T3"/>
                                </a:cxn>
                                <a:cxn ang="0">
                                  <a:pos x="T4" y="T5"/>
                                </a:cxn>
                                <a:cxn ang="0">
                                  <a:pos x="T6" y="T7"/>
                                </a:cxn>
                                <a:cxn ang="0">
                                  <a:pos x="T8" y="T9"/>
                                </a:cxn>
                                <a:cxn ang="0">
                                  <a:pos x="T10" y="T11"/>
                                </a:cxn>
                              </a:cxnLst>
                              <a:rect l="0" t="0" r="r" b="b"/>
                              <a:pathLst>
                                <a:path w="144" h="202">
                                  <a:moveTo>
                                    <a:pt x="126" y="0"/>
                                  </a:moveTo>
                                  <a:cubicBezTo>
                                    <a:pt x="66" y="7"/>
                                    <a:pt x="23" y="30"/>
                                    <a:pt x="0" y="45"/>
                                  </a:cubicBezTo>
                                  <a:cubicBezTo>
                                    <a:pt x="14" y="77"/>
                                    <a:pt x="31" y="120"/>
                                    <a:pt x="42" y="162"/>
                                  </a:cubicBezTo>
                                  <a:cubicBezTo>
                                    <a:pt x="42" y="162"/>
                                    <a:pt x="28" y="177"/>
                                    <a:pt x="9" y="191"/>
                                  </a:cubicBezTo>
                                  <a:cubicBezTo>
                                    <a:pt x="62" y="202"/>
                                    <a:pt x="115" y="195"/>
                                    <a:pt x="115" y="195"/>
                                  </a:cubicBezTo>
                                  <a:cubicBezTo>
                                    <a:pt x="144" y="106"/>
                                    <a:pt x="126" y="0"/>
                                    <a:pt x="126" y="0"/>
                                  </a:cubicBezTo>
                                  <a:close/>
                                </a:path>
                              </a:pathLst>
                            </a:custGeom>
                            <a:solidFill>
                              <a:schemeClr val="accent4"/>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1" name="Freeform 25"/>
                          <wps:cNvSpPr>
                            <a:spLocks/>
                          </wps:cNvSpPr>
                          <wps:spPr bwMode="auto">
                            <a:xfrm>
                              <a:off x="0" y="0"/>
                              <a:ext cx="387350" cy="454660"/>
                            </a:xfrm>
                            <a:custGeom>
                              <a:avLst/>
                              <a:gdLst>
                                <a:gd name="T0" fmla="*/ 173 w 201"/>
                                <a:gd name="T1" fmla="*/ 74 h 236"/>
                                <a:gd name="T2" fmla="*/ 192 w 201"/>
                                <a:gd name="T3" fmla="*/ 60 h 236"/>
                                <a:gd name="T4" fmla="*/ 166 w 201"/>
                                <a:gd name="T5" fmla="*/ 7 h 236"/>
                                <a:gd name="T6" fmla="*/ 0 w 201"/>
                                <a:gd name="T7" fmla="*/ 62 h 236"/>
                                <a:gd name="T8" fmla="*/ 134 w 201"/>
                                <a:gd name="T9" fmla="*/ 236 h 236"/>
                                <a:gd name="T10" fmla="*/ 201 w 201"/>
                                <a:gd name="T11" fmla="*/ 206 h 236"/>
                                <a:gd name="T12" fmla="*/ 183 w 201"/>
                                <a:gd name="T13" fmla="*/ 202 h 236"/>
                                <a:gd name="T14" fmla="*/ 173 w 201"/>
                                <a:gd name="T15" fmla="*/ 74 h 23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1" h="236">
                                  <a:moveTo>
                                    <a:pt x="173" y="74"/>
                                  </a:moveTo>
                                  <a:cubicBezTo>
                                    <a:pt x="173" y="74"/>
                                    <a:pt x="180" y="68"/>
                                    <a:pt x="192" y="60"/>
                                  </a:cubicBezTo>
                                  <a:cubicBezTo>
                                    <a:pt x="178" y="28"/>
                                    <a:pt x="166" y="7"/>
                                    <a:pt x="166" y="7"/>
                                  </a:cubicBezTo>
                                  <a:cubicBezTo>
                                    <a:pt x="76" y="0"/>
                                    <a:pt x="0" y="62"/>
                                    <a:pt x="0" y="62"/>
                                  </a:cubicBezTo>
                                  <a:cubicBezTo>
                                    <a:pt x="62" y="183"/>
                                    <a:pt x="134" y="236"/>
                                    <a:pt x="134" y="236"/>
                                  </a:cubicBezTo>
                                  <a:cubicBezTo>
                                    <a:pt x="157" y="235"/>
                                    <a:pt x="182" y="221"/>
                                    <a:pt x="201" y="206"/>
                                  </a:cubicBezTo>
                                  <a:cubicBezTo>
                                    <a:pt x="195" y="205"/>
                                    <a:pt x="189" y="204"/>
                                    <a:pt x="183" y="202"/>
                                  </a:cubicBezTo>
                                  <a:cubicBezTo>
                                    <a:pt x="183" y="202"/>
                                    <a:pt x="162" y="121"/>
                                    <a:pt x="173" y="74"/>
                                  </a:cubicBezTo>
                                  <a:close/>
                                </a:path>
                              </a:pathLst>
                            </a:custGeom>
                            <a:solidFill>
                              <a:schemeClr val="accent1"/>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2" name="Freeform 26"/>
                          <wps:cNvSpPr>
                            <a:spLocks/>
                          </wps:cNvSpPr>
                          <wps:spPr bwMode="auto">
                            <a:xfrm>
                              <a:off x="315686" y="119743"/>
                              <a:ext cx="138430" cy="281305"/>
                            </a:xfrm>
                            <a:custGeom>
                              <a:avLst/>
                              <a:gdLst>
                                <a:gd name="T0" fmla="*/ 72 w 72"/>
                                <a:gd name="T1" fmla="*/ 117 h 146"/>
                                <a:gd name="T2" fmla="*/ 30 w 72"/>
                                <a:gd name="T3" fmla="*/ 0 h 146"/>
                                <a:gd name="T4" fmla="*/ 11 w 72"/>
                                <a:gd name="T5" fmla="*/ 14 h 146"/>
                                <a:gd name="T6" fmla="*/ 21 w 72"/>
                                <a:gd name="T7" fmla="*/ 142 h 146"/>
                                <a:gd name="T8" fmla="*/ 39 w 72"/>
                                <a:gd name="T9" fmla="*/ 146 h 146"/>
                                <a:gd name="T10" fmla="*/ 72 w 72"/>
                                <a:gd name="T11" fmla="*/ 117 h 146"/>
                              </a:gdLst>
                              <a:ahLst/>
                              <a:cxnLst>
                                <a:cxn ang="0">
                                  <a:pos x="T0" y="T1"/>
                                </a:cxn>
                                <a:cxn ang="0">
                                  <a:pos x="T2" y="T3"/>
                                </a:cxn>
                                <a:cxn ang="0">
                                  <a:pos x="T4" y="T5"/>
                                </a:cxn>
                                <a:cxn ang="0">
                                  <a:pos x="T6" y="T7"/>
                                </a:cxn>
                                <a:cxn ang="0">
                                  <a:pos x="T8" y="T9"/>
                                </a:cxn>
                                <a:cxn ang="0">
                                  <a:pos x="T10" y="T11"/>
                                </a:cxn>
                              </a:cxnLst>
                              <a:rect l="0" t="0" r="r" b="b"/>
                              <a:pathLst>
                                <a:path w="72" h="146">
                                  <a:moveTo>
                                    <a:pt x="72" y="117"/>
                                  </a:moveTo>
                                  <a:cubicBezTo>
                                    <a:pt x="61" y="75"/>
                                    <a:pt x="44" y="32"/>
                                    <a:pt x="30" y="0"/>
                                  </a:cubicBezTo>
                                  <a:cubicBezTo>
                                    <a:pt x="18" y="8"/>
                                    <a:pt x="11" y="14"/>
                                    <a:pt x="11" y="14"/>
                                  </a:cubicBezTo>
                                  <a:cubicBezTo>
                                    <a:pt x="0" y="61"/>
                                    <a:pt x="21" y="142"/>
                                    <a:pt x="21" y="142"/>
                                  </a:cubicBezTo>
                                  <a:cubicBezTo>
                                    <a:pt x="27" y="144"/>
                                    <a:pt x="33" y="145"/>
                                    <a:pt x="39" y="146"/>
                                  </a:cubicBezTo>
                                  <a:cubicBezTo>
                                    <a:pt x="58" y="132"/>
                                    <a:pt x="72" y="117"/>
                                    <a:pt x="72" y="117"/>
                                  </a:cubicBezTo>
                                  <a:close/>
                                </a:path>
                              </a:pathLst>
                            </a:custGeom>
                            <a:solidFill>
                              <a:schemeClr val="accent1">
                                <a:lumMod val="75000"/>
                              </a:schemeClr>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wgp>
                  </a:graphicData>
                </a:graphic>
              </wp:inline>
            </w:drawing>
          </mc:Choice>
          <mc:Fallback>
            <w:pict>
              <v:group w14:anchorId="058041EF" id="Group 68" o:spid="_x0000_s1040" alt="&quot;&quot;" style="width:121.5pt;height:91.5pt;mso-position-horizontal-relative:char;mso-position-vertical-relative:line" coordsize="15430,1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">
                <v:shape id="Text Box 21" o:spid="_x0000_s1041" type="#_x0000_t202" style="position:absolute;top:4953;width:1543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" filled="f" fillcolor="#fffffe" stroked="f" strokecolor="#212120" insetpen="t">
                  <v:textbox inset="2.88pt,2.88pt,2.88pt,2.88pt">
                    <w:txbxContent>
                      <w:sdt>
                        <w:sdtPr>
                          <w:id w:val="435111442"/>
                          <w:placeholder>
                            <w:docPart w:val="0D8A55489D29422C9613BE5CEB84BBB1"/>
                          </w:placeholder>
                          <w:temporary/>
                          <w:showingPlcHdr/>
                          <w15:appearance w15:val="hidden"/>
                        </w:sdtPr>
                        <w:sdtContent>
                          <w:p w14:paraId="7B4258E5" w14:textId="77777777" w:rsidR="00401D51" w:rsidRDefault="00401D51" w:rsidP="00401D51">
                            <w:pPr>
                              <w:pStyle w:val="Logo"/>
                            </w:pPr>
                            <w:r>
                              <w:t>Financial Consultation</w:t>
                            </w:r>
                          </w:p>
                        </w:sdtContent>
                      </w:sdt>
                    </w:txbxContent>
                  </v:textbox>
                </v:shape>
                <v:shape id="Text Box 22" o:spid="_x0000_s1042" type="#_x0000_t202" style="position:absolute;left:857;top:7143;width:13716;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" filled="f" fillcolor="#fffffe" stroked="f" strokecolor="#212120" insetpen="t">
                  <v:textbox inset="2.88pt,2.88pt,2.88pt,2.88pt">
                    <w:txbxContent>
                      <w:sdt>
                        <w:sdtPr>
                          <w:id w:val="525837703"/>
                          <w:placeholder>
                            <w:docPart w:val="BD9B8813496241A88E53A7623E8C3D62"/>
                          </w:placeholder>
                          <w:temporary/>
                          <w:showingPlcHdr/>
                          <w15:appearance w15:val="hidden"/>
                        </w:sdtPr>
                        <w:sdtContent>
                          <w:p w14:paraId="6A72E418" w14:textId="77777777" w:rsidR="00401D51" w:rsidRPr="00401D51" w:rsidRDefault="00401D51" w:rsidP="00401D51">
                            <w:pPr>
                              <w:pStyle w:val="Contact"/>
                            </w:pPr>
                            <w:r w:rsidRPr="00401D51">
                              <w:t>5432 Any Street West</w:t>
                            </w:r>
                          </w:p>
                          <w:p w14:paraId="54A56940" w14:textId="77777777" w:rsidR="00401D51" w:rsidRDefault="00401D51" w:rsidP="00401D51">
                            <w:pPr>
                              <w:pStyle w:val="Contact"/>
                            </w:pPr>
                            <w:r w:rsidRPr="00401D51">
                              <w:t>Townsville, State 54321</w:t>
                            </w:r>
                          </w:p>
                        </w:sdtContent>
                      </w:sdt>
                    </w:txbxContent>
                  </v:textbox>
                </v:shape>
                <v:group id="Group 55" o:spid="_x0000_s1043" style="position:absolute;left:4476;width:6476;height:4546" coordsize="6476,4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reeform 24" o:spid="_x0000_s1044" style="position:absolute;left:3701;top:326;width:2775;height:3893;visibility:visible;mso-wrap-style:square;v-text-anchor:top" coordsize="144,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" path="m126,c66,7,23,30,,45v14,32,31,75,42,117c42,162,28,177,9,191v53,11,106,4,106,4c144,106,126,,126,xe" fillcolor="#f28d2c [3207]" stroked="f" strokecolor="#212120">
                    <v:shadow color="#8c8682"/>
                    <v:path arrowok="t" o:connecttype="custom" o:connectlocs="242808,0;0,86715;80936,312175;17343,368058;221611,375766;242808,0" o:connectangles="0,0,0,0,0,0"/>
                  </v:shape>
                  <v:shape id="Freeform 25" o:spid="_x0000_s1045" style="position:absolute;width:3873;height:4546;visibility:visible;mso-wrap-style:square;v-text-anchor:top" coordsize="201,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" path="m173,74v,,7,-6,19,-14c178,28,166,7,166,7,76,,,62,,62,62,183,134,236,134,236v23,-1,48,-15,67,-30c195,205,189,204,183,202v,,-21,-81,-10,-128xe" fillcolor="#e73454 [3204]" stroked="f" strokecolor="#212120">
                    <v:shadow color="#8c8682"/>
                    <v:path arrowok="t" o:connecttype="custom" o:connectlocs="333391,142563;370006,115592;319901,13486;0,119445;258233,454660;387350,396864;352662,389158;333391,142563" o:connectangles="0,0,0,0,0,0,0,0"/>
                  </v:shape>
                  <v:shape id="Freeform 26" o:spid="_x0000_s1046" style="position:absolute;left:3156;top:1197;width:1385;height:2813;visibility:visible;mso-wrap-style:square;v-text-anchor:top" coordsize="72,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" path="m72,117c61,75,44,32,30,,18,8,11,14,11,14,,61,21,142,21,142v6,2,12,3,18,4c58,132,72,117,72,117xe" fillcolor="#bd1633 [2404]" stroked="f" strokecolor="#212120">
                    <v:shadow color="#8c8682"/>
                    <v:path arrowok="t" o:connecttype="custom" o:connectlocs="138430,225429;57679,0;21149,26974;40375,273598;74983,281305;138430,225429" o:connectangles="0,0,0,0,0,0"/>
                  </v:shape>
                </v:group>
                <w10:anchorlock/>
              </v:group>
            </w:pict>
          </mc:Fallback>
        </mc:AlternateContent>
      </w:r>
      <w:r>
        <w:rPr>
          <w:noProof/>
        </w:rPr>
        <w:drawing>
          <wp:anchor distT="0" distB="0" distL="114300" distR="114300" simplePos="0" relativeHeight="251660288" behindDoc="0" locked="0" layoutInCell="1" allowOverlap="1" wp14:anchorId="319B6627" wp14:editId="31AAB1B2">
            <wp:simplePos x="0" y="0"/>
            <wp:positionH relativeFrom="page">
              <wp:align>center</wp:align>
            </wp:positionH>
            <wp:positionV relativeFrom="margin">
              <wp:align>bottom</wp:align>
            </wp:positionV>
            <wp:extent cx="7306056" cy="1124712"/>
            <wp:effectExtent l="0" t="0" r="0" b="0"/>
            <wp:wrapNone/>
            <wp:docPr id="82" name="Picture 82" descr="LayoutReady.com ad link to website.">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LayoutReady.com ad&#10; link to website">
                      <a:hlinkClick r:id="rId19"/>
                    </pic:cNvPr>
                    <pic:cNvPicPr/>
                  </pic:nvPicPr>
                  <pic:blipFill>
                    <a:blip r:embed="rId20">
                      <a:extLst>
                        <a:ext uri="{28A0092B-C50C-407E-A947-70E740481C1C}">
                          <a14:useLocalDpi xmlns:a14="http://schemas.microsoft.com/office/drawing/2010/main" val="0"/>
                        </a:ext>
                      </a:extLst>
                    </a:blip>
                    <a:stretch>
                      <a:fillRect/>
                    </a:stretch>
                  </pic:blipFill>
                  <pic:spPr>
                    <a:xfrm>
                      <a:off x="0" y="0"/>
                      <a:ext cx="7306056" cy="1124712"/>
                    </a:xfrm>
                    <a:prstGeom prst="rect">
                      <a:avLst/>
                    </a:prstGeom>
                  </pic:spPr>
                </pic:pic>
              </a:graphicData>
            </a:graphic>
            <wp14:sizeRelH relativeFrom="margin">
              <wp14:pctWidth>0</wp14:pctWidth>
            </wp14:sizeRelH>
            <wp14:sizeRelV relativeFrom="margin">
              <wp14:pctHeight>0</wp14:pctHeight>
            </wp14:sizeRelV>
          </wp:anchor>
        </w:drawing>
      </w:r>
      <w:r w:rsidR="00D27DCE">
        <w:rPr>
          <w:noProof/>
        </w:rPr>
        <mc:AlternateContent>
          <mc:Choice Requires="wps">
            <w:drawing>
              <wp:anchor distT="0" distB="0" distL="114300" distR="114300" simplePos="0" relativeHeight="251658240" behindDoc="0" locked="0" layoutInCell="1" allowOverlap="1" wp14:anchorId="7C6FD719" wp14:editId="699BC753">
                <wp:simplePos x="0" y="0"/>
                <wp:positionH relativeFrom="column">
                  <wp:posOffset>2403475</wp:posOffset>
                </wp:positionH>
                <wp:positionV relativeFrom="paragraph">
                  <wp:posOffset>1045936</wp:posOffset>
                </wp:positionV>
                <wp:extent cx="2886075" cy="628650"/>
                <wp:effectExtent l="38100" t="38100" r="0" b="0"/>
                <wp:wrapNone/>
                <wp:docPr id="3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6075" cy="628650"/>
                        </a:xfrm>
                        <a:custGeom>
                          <a:avLst/>
                          <a:gdLst/>
                          <a:ahLst/>
                          <a:cxnLst/>
                          <a:rect l="0" t="0" r="0" b="0"/>
                          <a:pathLst/>
                        </a:cu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1BB0988" w14:textId="77777777" w:rsidR="00D27DCE" w:rsidRDefault="00D27DCE" w:rsidP="00D27DCE">
                            <w:pPr>
                              <w:widowControl w:val="0"/>
                              <w:spacing w:line="280" w:lineRule="exact"/>
                              <w:rPr>
                                <w:rFonts w:ascii="Arial" w:hAnsi="Arial" w:cs="Arial"/>
                                <w:i/>
                                <w:iCs/>
                                <w:color w:val="84A481"/>
                                <w:lang w:val="en"/>
                              </w:rPr>
                            </w:pPr>
                            <w:r>
                              <w:rPr>
                                <w:rFonts w:ascii="Arial" w:hAnsi="Arial" w:cs="Arial"/>
                                <w:i/>
                                <w:iCs/>
                                <w:color w:val="84A481"/>
                                <w:lang w:val="en"/>
                              </w:rPr>
                              <w:t>Lorem ipsum dolor sit amet, consectetuer dolor te  diam wisi nibh euismod tincidunt ut laoreet, wisi ut laoreet dolore magna aliquam erat volutpat.</w:t>
                            </w:r>
                          </w:p>
                        </w:txbxContent>
                      </wps:txbx>
                      <wps:bodyPr rot="0" vert="horz" wrap="square" lIns="36576" tIns="36576" rIns="36576" bIns="36576" anchor="t" anchorCtr="0" upright="1">
                        <a:noAutofit/>
                      </wps:bodyPr>
                    </wps:wsp>
                  </a:graphicData>
                </a:graphic>
              </wp:anchor>
            </w:drawing>
          </mc:Choice>
          <mc:Fallback>
            <w:pict>
              <v:shape w14:anchorId="7C6FD719" id="Text Box 13" o:spid="_x0000_s1047" style="position:absolute;margin-left:189.25pt;margin-top:82.35pt;width:227.25pt;height:49.5pt;z-index:251658240;visibility:visible;mso-wrap-style:square;mso-wrap-distance-left:9pt;mso-wrap-distance-top:0;mso-wrap-distance-right:9pt;mso-wrap-distance-bottom:0;mso-position-horizontal:absolute;mso-position-horizontal-relative:text;mso-position-vertical:absolute;mso-position-vertical-relative:text;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" adj="-11796480,,5400" path="al10800,10800@8@8@4@6,10800,10800,10800,10800@9@7l@30@31@17@18@24@25@15@16@32@33xe" filled="f" fillcolor="#fffffe" stroked="f" strokecolor="#212120" insetpen="t">
                <v:stroke joinstyle="miter"/>
                <v:formulas/>
                <v:path o:connecttype="custom" textboxrect="@1,@1,@1,@1"/>
                <v:textbox inset="2.88pt,2.88pt,2.88pt,2.88pt">
                  <w:txbxContent>
                    <w:p w14:paraId="31BB0988" w14:textId="77777777" w:rsidR="00D27DCE" w:rsidRDefault="00D27DCE" w:rsidP="00D27DCE">
                      <w:pPr>
                        <w:widowControl w:val="0"/>
                        <w:spacing w:line="280" w:lineRule="exact"/>
                        <w:rPr>
                          <w:rFonts w:ascii="Arial" w:hAnsi="Arial" w:cs="Arial"/>
                          <w:i/>
                          <w:iCs/>
                          <w:color w:val="84A481"/>
                          <w:lang w:val="en"/>
                        </w:rPr>
                      </w:pPr>
                      <w:r>
                        <w:rPr>
                          <w:rFonts w:ascii="Arial" w:hAnsi="Arial" w:cs="Arial"/>
                          <w:i/>
                          <w:iCs/>
                          <w:color w:val="84A481"/>
                          <w:lang w:val="en"/>
                        </w:rPr>
                        <w:t>Lorem ipsum dolor sit amet, consectetuer dolor te  diam wisi nibh euismod tincidunt ut laoreet, wisi ut laoreet dolore magna aliquam erat volutpat.</w:t>
                      </w:r>
                    </w:p>
                  </w:txbxContent>
                </v:textbox>
              </v:shape>
            </w:pict>
          </mc:Fallback>
        </mc:AlternateContent>
      </w:r>
    </w:p>
    <w:sectPr w:rsidR="001C4988" w:rsidSect="003D227C">
      <w:headerReference w:type="default" r:id="rId21"/>
      <w:headerReference w:type="first" r:id="rId22"/>
      <w:pgSz w:w="12240" w:h="15840" w:code="1"/>
      <w:pgMar w:top="360" w:right="360" w:bottom="360" w:left="360" w:header="144" w:footer="14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991721" w14:textId="77777777" w:rsidR="007B3AB7" w:rsidRDefault="007B3AB7" w:rsidP="00B443CE">
      <w:pPr>
        <w:spacing w:line="240" w:lineRule="auto"/>
      </w:pPr>
      <w:r>
        <w:separator/>
      </w:r>
    </w:p>
  </w:endnote>
  <w:endnote w:type="continuationSeparator" w:id="0">
    <w:p w14:paraId="7DEBF5A5" w14:textId="77777777" w:rsidR="007B3AB7" w:rsidRDefault="007B3AB7" w:rsidP="00B443C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7FCF9F" w14:textId="77777777" w:rsidR="007B3AB7" w:rsidRDefault="007B3AB7" w:rsidP="00B443CE">
      <w:pPr>
        <w:spacing w:line="240" w:lineRule="auto"/>
      </w:pPr>
      <w:r>
        <w:separator/>
      </w:r>
    </w:p>
  </w:footnote>
  <w:footnote w:type="continuationSeparator" w:id="0">
    <w:p w14:paraId="11CA0030" w14:textId="77777777" w:rsidR="007B3AB7" w:rsidRDefault="007B3AB7" w:rsidP="00B443C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AC6094" w14:textId="77777777" w:rsidR="00760737" w:rsidRDefault="00760737">
    <w:pPr>
      <w:pStyle w:val="Header"/>
    </w:pPr>
    <w:r>
      <w:rPr>
        <w:noProof/>
      </w:rPr>
      <mc:AlternateContent>
        <mc:Choice Requires="wpg">
          <w:drawing>
            <wp:anchor distT="0" distB="0" distL="114300" distR="114300" simplePos="0" relativeHeight="251668480" behindDoc="0" locked="0" layoutInCell="1" allowOverlap="1" wp14:anchorId="193DD19F" wp14:editId="739F7E6D">
              <wp:simplePos x="0" y="0"/>
              <wp:positionH relativeFrom="margin">
                <wp:align>left</wp:align>
              </wp:positionH>
              <wp:positionV relativeFrom="page">
                <wp:posOffset>3065145</wp:posOffset>
              </wp:positionV>
              <wp:extent cx="6556248" cy="1975104"/>
              <wp:effectExtent l="0" t="0" r="0" b="6350"/>
              <wp:wrapNone/>
              <wp:docPr id="54" name="Group 5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556248" cy="1975104"/>
                        <a:chOff x="0" y="0"/>
                        <a:chExt cx="6880134" cy="2077357"/>
                      </a:xfrm>
                    </wpg:grpSpPr>
                    <wps:wsp>
                      <wps:cNvPr id="13" name="Freeform 5"/>
                      <wps:cNvSpPr>
                        <a:spLocks/>
                      </wps:cNvSpPr>
                      <wps:spPr bwMode="auto">
                        <a:xfrm>
                          <a:off x="3722914" y="0"/>
                          <a:ext cx="3157220" cy="2076450"/>
                        </a:xfrm>
                        <a:custGeom>
                          <a:avLst/>
                          <a:gdLst>
                            <a:gd name="T0" fmla="*/ 315 w 1127"/>
                            <a:gd name="T1" fmla="*/ 769 h 769"/>
                            <a:gd name="T2" fmla="*/ 1127 w 1127"/>
                            <a:gd name="T3" fmla="*/ 769 h 769"/>
                            <a:gd name="T4" fmla="*/ 1127 w 1127"/>
                            <a:gd name="T5" fmla="*/ 0 h 769"/>
                            <a:gd name="T6" fmla="*/ 13 w 1127"/>
                            <a:gd name="T7" fmla="*/ 538 h 769"/>
                            <a:gd name="T8" fmla="*/ 0 w 1127"/>
                            <a:gd name="T9" fmla="*/ 602 h 769"/>
                            <a:gd name="T10" fmla="*/ 313 w 1127"/>
                            <a:gd name="T11" fmla="*/ 710 h 769"/>
                            <a:gd name="T12" fmla="*/ 315 w 1127"/>
                            <a:gd name="T13" fmla="*/ 769 h 769"/>
                          </a:gdLst>
                          <a:ahLst/>
                          <a:cxnLst>
                            <a:cxn ang="0">
                              <a:pos x="T0" y="T1"/>
                            </a:cxn>
                            <a:cxn ang="0">
                              <a:pos x="T2" y="T3"/>
                            </a:cxn>
                            <a:cxn ang="0">
                              <a:pos x="T4" y="T5"/>
                            </a:cxn>
                            <a:cxn ang="0">
                              <a:pos x="T6" y="T7"/>
                            </a:cxn>
                            <a:cxn ang="0">
                              <a:pos x="T8" y="T9"/>
                            </a:cxn>
                            <a:cxn ang="0">
                              <a:pos x="T10" y="T11"/>
                            </a:cxn>
                            <a:cxn ang="0">
                              <a:pos x="T12" y="T13"/>
                            </a:cxn>
                          </a:cxnLst>
                          <a:rect l="0" t="0" r="r" b="b"/>
                          <a:pathLst>
                            <a:path w="1127" h="769">
                              <a:moveTo>
                                <a:pt x="315" y="769"/>
                              </a:moveTo>
                              <a:cubicBezTo>
                                <a:pt x="1127" y="769"/>
                                <a:pt x="1127" y="769"/>
                                <a:pt x="1127" y="769"/>
                              </a:cubicBezTo>
                              <a:cubicBezTo>
                                <a:pt x="1127" y="0"/>
                                <a:pt x="1127" y="0"/>
                                <a:pt x="1127" y="0"/>
                              </a:cubicBezTo>
                              <a:cubicBezTo>
                                <a:pt x="414" y="163"/>
                                <a:pt x="13" y="538"/>
                                <a:pt x="13" y="538"/>
                              </a:cubicBezTo>
                              <a:cubicBezTo>
                                <a:pt x="8" y="559"/>
                                <a:pt x="4" y="580"/>
                                <a:pt x="0" y="602"/>
                              </a:cubicBezTo>
                              <a:cubicBezTo>
                                <a:pt x="105" y="633"/>
                                <a:pt x="210" y="668"/>
                                <a:pt x="313" y="710"/>
                              </a:cubicBezTo>
                              <a:cubicBezTo>
                                <a:pt x="313" y="710"/>
                                <a:pt x="314" y="731"/>
                                <a:pt x="315" y="769"/>
                              </a:cubicBezTo>
                              <a:close/>
                            </a:path>
                          </a:pathLst>
                        </a:custGeom>
                        <a:solidFill>
                          <a:schemeClr val="accent3"/>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6"/>
                      <wps:cNvSpPr>
                        <a:spLocks/>
                      </wps:cNvSpPr>
                      <wps:spPr bwMode="auto">
                        <a:xfrm>
                          <a:off x="0" y="1175657"/>
                          <a:ext cx="3717290" cy="901700"/>
                        </a:xfrm>
                        <a:custGeom>
                          <a:avLst/>
                          <a:gdLst>
                            <a:gd name="T0" fmla="*/ 1327 w 1327"/>
                            <a:gd name="T1" fmla="*/ 167 h 334"/>
                            <a:gd name="T2" fmla="*/ 0 w 1327"/>
                            <a:gd name="T3" fmla="*/ 2 h 334"/>
                            <a:gd name="T4" fmla="*/ 0 w 1327"/>
                            <a:gd name="T5" fmla="*/ 334 h 334"/>
                            <a:gd name="T6" fmla="*/ 1308 w 1327"/>
                            <a:gd name="T7" fmla="*/ 334 h 334"/>
                            <a:gd name="T8" fmla="*/ 1327 w 1327"/>
                            <a:gd name="T9" fmla="*/ 167 h 334"/>
                          </a:gdLst>
                          <a:ahLst/>
                          <a:cxnLst>
                            <a:cxn ang="0">
                              <a:pos x="T0" y="T1"/>
                            </a:cxn>
                            <a:cxn ang="0">
                              <a:pos x="T2" y="T3"/>
                            </a:cxn>
                            <a:cxn ang="0">
                              <a:pos x="T4" y="T5"/>
                            </a:cxn>
                            <a:cxn ang="0">
                              <a:pos x="T6" y="T7"/>
                            </a:cxn>
                            <a:cxn ang="0">
                              <a:pos x="T8" y="T9"/>
                            </a:cxn>
                          </a:cxnLst>
                          <a:rect l="0" t="0" r="r" b="b"/>
                          <a:pathLst>
                            <a:path w="1327" h="334">
                              <a:moveTo>
                                <a:pt x="1327" y="167"/>
                              </a:moveTo>
                              <a:cubicBezTo>
                                <a:pt x="829" y="25"/>
                                <a:pt x="316" y="0"/>
                                <a:pt x="0" y="2"/>
                              </a:cubicBezTo>
                              <a:cubicBezTo>
                                <a:pt x="0" y="334"/>
                                <a:pt x="0" y="334"/>
                                <a:pt x="0" y="334"/>
                              </a:cubicBezTo>
                              <a:cubicBezTo>
                                <a:pt x="1308" y="334"/>
                                <a:pt x="1308" y="334"/>
                                <a:pt x="1308" y="334"/>
                              </a:cubicBezTo>
                              <a:cubicBezTo>
                                <a:pt x="1311" y="276"/>
                                <a:pt x="1317" y="220"/>
                                <a:pt x="1327" y="167"/>
                              </a:cubicBezTo>
                              <a:close/>
                            </a:path>
                          </a:pathLst>
                        </a:custGeom>
                        <a:solidFill>
                          <a:schemeClr val="accent3">
                            <a:lumMod val="90000"/>
                          </a:schemeClr>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5" name="Freeform 7"/>
                      <wps:cNvSpPr>
                        <a:spLocks/>
                      </wps:cNvSpPr>
                      <wps:spPr bwMode="auto">
                        <a:xfrm>
                          <a:off x="3668486" y="1621972"/>
                          <a:ext cx="935990" cy="450850"/>
                        </a:xfrm>
                        <a:custGeom>
                          <a:avLst/>
                          <a:gdLst>
                            <a:gd name="T0" fmla="*/ 334 w 334"/>
                            <a:gd name="T1" fmla="*/ 167 h 167"/>
                            <a:gd name="T2" fmla="*/ 332 w 334"/>
                            <a:gd name="T3" fmla="*/ 108 h 167"/>
                            <a:gd name="T4" fmla="*/ 19 w 334"/>
                            <a:gd name="T5" fmla="*/ 0 h 167"/>
                            <a:gd name="T6" fmla="*/ 0 w 334"/>
                            <a:gd name="T7" fmla="*/ 167 h 167"/>
                            <a:gd name="T8" fmla="*/ 334 w 334"/>
                            <a:gd name="T9" fmla="*/ 167 h 167"/>
                          </a:gdLst>
                          <a:ahLst/>
                          <a:cxnLst>
                            <a:cxn ang="0">
                              <a:pos x="T0" y="T1"/>
                            </a:cxn>
                            <a:cxn ang="0">
                              <a:pos x="T2" y="T3"/>
                            </a:cxn>
                            <a:cxn ang="0">
                              <a:pos x="T4" y="T5"/>
                            </a:cxn>
                            <a:cxn ang="0">
                              <a:pos x="T6" y="T7"/>
                            </a:cxn>
                            <a:cxn ang="0">
                              <a:pos x="T8" y="T9"/>
                            </a:cxn>
                          </a:cxnLst>
                          <a:rect l="0" t="0" r="r" b="b"/>
                          <a:pathLst>
                            <a:path w="334" h="167">
                              <a:moveTo>
                                <a:pt x="334" y="167"/>
                              </a:moveTo>
                              <a:cubicBezTo>
                                <a:pt x="333" y="129"/>
                                <a:pt x="332" y="108"/>
                                <a:pt x="332" y="108"/>
                              </a:cubicBezTo>
                              <a:cubicBezTo>
                                <a:pt x="229" y="66"/>
                                <a:pt x="124" y="31"/>
                                <a:pt x="19" y="0"/>
                              </a:cubicBezTo>
                              <a:cubicBezTo>
                                <a:pt x="9" y="53"/>
                                <a:pt x="3" y="109"/>
                                <a:pt x="0" y="167"/>
                              </a:cubicBezTo>
                              <a:lnTo>
                                <a:pt x="334" y="167"/>
                              </a:lnTo>
                              <a:close/>
                            </a:path>
                          </a:pathLst>
                        </a:custGeom>
                        <a:solidFill>
                          <a:schemeClr val="accent3">
                            <a:lumMod val="75000"/>
                          </a:schemeClr>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8236663" id="Group 54" o:spid="_x0000_s1026" alt="&quot;&quot;" style="position:absolute;margin-left:0;margin-top:241.35pt;width:516.25pt;height:155.5pt;z-index:251668480;mso-position-horizontal:left;mso-position-horizontal-relative:margin;mso-position-vertical-relative:page;mso-width-relative:margin;mso-height-relative:margin" coordsize="68801,207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">
              <v:shape id="Freeform 5" o:spid="_x0000_s1027" style="position:absolute;left:37229;width:31572;height:20764;visibility:visible;mso-wrap-style:square;v-text-anchor:top" coordsize="1127,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" path="m315,769v812,,812,,812,c1127,,1127,,1127,,414,163,13,538,13,538,8,559,4,580,,602v105,31,210,66,313,108c313,710,314,731,315,769xe" fillcolor="#f1eee7 [3206]" stroked="f" strokecolor="#212120">
                <v:shadow color="#8c8682"/>
                <v:path arrowok="t" o:connecttype="custom" o:connectlocs="882453,2076450;3157220,2076450;3157220,0;36419,1452705;0,1625517;876850,1917138;882453,2076450" o:connectangles="0,0,0,0,0,0,0"/>
              </v:shape>
              <v:shape id="Freeform 6" o:spid="_x0000_s1028" style="position:absolute;top:11756;width:37172;height:9017;visibility:visible;mso-wrap-style:square;v-text-anchor:top" coordsize="1327,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" path="m1327,167c829,25,316,,,2,,334,,334,,334v1308,,1308,,1308,c1311,276,1317,220,1327,167xe" fillcolor="#dfd8c8 [2886]" stroked="f" strokecolor="#212120">
                <v:shadow color="#8c8682"/>
                <v:path arrowok="t" o:connecttype="custom" o:connectlocs="3717290,450850;0,5399;0,901700;3664066,901700;3717290,450850" o:connectangles="0,0,0,0,0"/>
              </v:shape>
              <v:shape id="Freeform 7" o:spid="_x0000_s1029" style="position:absolute;left:36684;top:16219;width:9360;height:4509;visibility:visible;mso-wrap-style:square;v-text-anchor:top" coordsize="334,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" path="m334,167v-1,-38,-2,-59,-2,-59c229,66,124,31,19,,9,53,3,109,,167r334,xe" fillcolor="#c5b89c [2406]" stroked="f" strokecolor="#212120">
                <v:shadow color="#8c8682"/>
                <v:path arrowok="t" o:connecttype="custom" o:connectlocs="935990,450850;930385,291568;53245,0;0,450850;935990,450850" o:connectangles="0,0,0,0,0"/>
              </v:shape>
              <w10:wrap anchorx="margin" anchory="page"/>
            </v:group>
          </w:pict>
        </mc:Fallback>
      </mc:AlternateContent>
    </w:r>
    <w:r>
      <w:rPr>
        <w:noProof/>
      </w:rPr>
      <w:drawing>
        <wp:anchor distT="0" distB="0" distL="114300" distR="114300" simplePos="0" relativeHeight="251669504" behindDoc="0" locked="0" layoutInCell="1" allowOverlap="1" wp14:anchorId="48C2083E" wp14:editId="56C31B0C">
          <wp:simplePos x="0" y="0"/>
          <wp:positionH relativeFrom="margin">
            <wp:align>left</wp:align>
          </wp:positionH>
          <wp:positionV relativeFrom="paragraph">
            <wp:posOffset>137160</wp:posOffset>
          </wp:positionV>
          <wp:extent cx="2212848" cy="2212848"/>
          <wp:effectExtent l="0" t="0" r="0" b="0"/>
          <wp:wrapNone/>
          <wp:docPr id="70" name="Picture 23" descr="FN99803-IMG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3" descr="FN99803-IMG09"/>
                  <pic:cNvPicPr preferRelativeResize="0">
                    <a:picLocks noChangeAspect="1" noChangeArrowheads="1"/>
                  </pic:cNvPicPr>
                </pic:nvPicPr>
                <pic:blipFill>
                  <a:blip r:embed="rId1" cstate="print">
                    <a:extLst>
                      <a:ext uri="{28A0092B-C50C-407E-A947-70E740481C1C}">
                        <a14:useLocalDpi xmlns:a14="http://schemas.microsoft.com/office/drawing/2010/main" val="0"/>
                      </a:ext>
                    </a:extLst>
                  </a:blip>
                  <a:srcRect l="13525" t="12164"/>
                  <a:stretch>
                    <a:fillRect/>
                  </a:stretch>
                </pic:blipFill>
                <pic:spPr bwMode="auto">
                  <a:xfrm>
                    <a:off x="0" y="0"/>
                    <a:ext cx="2212848" cy="2212848"/>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8CFBD" w14:textId="77777777" w:rsidR="00B443CE" w:rsidRDefault="005075B6">
    <w:pPr>
      <w:pStyle w:val="Header"/>
    </w:pPr>
    <w:r w:rsidRPr="00B443CE">
      <w:rPr>
        <w:noProof/>
      </w:rPr>
      <mc:AlternateContent>
        <mc:Choice Requires="wps">
          <w:drawing>
            <wp:anchor distT="0" distB="0" distL="114300" distR="114300" simplePos="0" relativeHeight="251660288" behindDoc="0" locked="0" layoutInCell="1" allowOverlap="1" wp14:anchorId="15F1841D" wp14:editId="6D65FD76">
              <wp:simplePos x="0" y="0"/>
              <wp:positionH relativeFrom="margin">
                <wp:posOffset>3978910</wp:posOffset>
              </wp:positionH>
              <wp:positionV relativeFrom="paragraph">
                <wp:posOffset>2294255</wp:posOffset>
              </wp:positionV>
              <wp:extent cx="3323590" cy="1371600"/>
              <wp:effectExtent l="0" t="0" r="0" b="0"/>
              <wp:wrapNone/>
              <wp:docPr id="26"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3590" cy="13716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sdt>
                          <w:sdtPr>
                            <w:rPr>
                              <w:lang w:val="en"/>
                            </w:rPr>
                            <w:id w:val="-1749411840"/>
                            <w:placeholder>
                              <w:docPart w:val="517EE248817B42EBAC71B956A880783D"/>
                            </w:placeholder>
                            <w:temporary/>
                            <w:showingPlcHdr/>
                            <w15:appearance w15:val="hidden"/>
                          </w:sdtPr>
                          <w:sdtContent>
                            <w:p w14:paraId="4F544D39" w14:textId="77777777" w:rsidR="00B443CE" w:rsidRDefault="003B6A7C" w:rsidP="00074293">
                              <w:pPr>
                                <w:pStyle w:val="Subtitle"/>
                                <w:rPr>
                                  <w:i w:val="0"/>
                                  <w:lang w:val="en"/>
                                </w:rPr>
                              </w:pPr>
                              <w:r>
                                <w:rPr>
                                  <w:lang w:val="en"/>
                                </w:rPr>
                                <w:t>focus</w:t>
                              </w:r>
                            </w:p>
                          </w:sdtContent>
                        </w:sdt>
                      </w:txbxContent>
                    </wps:txbx>
                    <wps:bodyPr rot="0" vert="horz" wrap="square" lIns="36576" tIns="36576" rIns="36576" bIns="36576" anchor="t" anchorCtr="0" upright="1">
                      <a:noAutofit/>
                    </wps:bodyPr>
                  </wps:wsp>
                </a:graphicData>
              </a:graphic>
              <wp14:sizeRelH relativeFrom="margin">
                <wp14:pctWidth>0</wp14:pctWidth>
              </wp14:sizeRelH>
            </wp:anchor>
          </w:drawing>
        </mc:Choice>
        <mc:Fallback>
          <w:pict>
            <v:shapetype w14:anchorId="15F1841D" id="_x0000_t202" coordsize="21600,21600" o:spt="202" path="m,l,21600r21600,l21600,xe">
              <v:stroke joinstyle="miter"/>
              <v:path gradientshapeok="t" o:connecttype="rect"/>
            </v:shapetype>
            <v:shape id="Text Box 60" o:spid="_x0000_s1048" type="#_x0000_t202" style="position:absolute;margin-left:313.3pt;margin-top:180.65pt;width:261.7pt;height:108pt;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" filled="f" fillcolor="#fffffe" stroked="f" strokecolor="#212120" insetpen="t">
              <v:textbox style="mso-next-textbox:#_x0000_s1027" inset="2.88pt,2.88pt,2.88pt,2.88pt">
                <w:txbxContent>
                  <w:sdt>
                    <w:sdtPr>
                      <w:rPr>
                        <w:lang w:val="en"/>
                      </w:rPr>
                      <w:id w:val="-1749411840"/>
                      <w:placeholder>
                        <w:docPart w:val="517EE248817B42EBAC71B956A880783D"/>
                      </w:placeholder>
                      <w:temporary/>
                      <w:showingPlcHdr/>
                      <w15:appearance w15:val="hidden"/>
                    </w:sdtPr>
                    <w:sdtContent>
                      <w:p w14:paraId="4F544D39" w14:textId="77777777" w:rsidR="00B443CE" w:rsidRDefault="003B6A7C" w:rsidP="00074293">
                        <w:pPr>
                          <w:pStyle w:val="Subtitle"/>
                          <w:rPr>
                            <w:i w:val="0"/>
                            <w:lang w:val="en"/>
                          </w:rPr>
                        </w:pPr>
                        <w:r>
                          <w:rPr>
                            <w:lang w:val="en"/>
                          </w:rPr>
                          <w:t>focus</w:t>
                        </w:r>
                      </w:p>
                    </w:sdtContent>
                  </w:sdt>
                </w:txbxContent>
              </v:textbox>
              <w10:wrap anchorx="margin"/>
            </v:shape>
          </w:pict>
        </mc:Fallback>
      </mc:AlternateContent>
    </w:r>
    <w:r w:rsidRPr="00B443CE">
      <w:rPr>
        <w:noProof/>
      </w:rPr>
      <mc:AlternateContent>
        <mc:Choice Requires="wps">
          <w:drawing>
            <wp:anchor distT="0" distB="0" distL="114300" distR="114300" simplePos="0" relativeHeight="251658240" behindDoc="0" locked="0" layoutInCell="1" allowOverlap="1" wp14:anchorId="7CB98928" wp14:editId="74CFB5F2">
              <wp:simplePos x="0" y="0"/>
              <wp:positionH relativeFrom="margin">
                <wp:posOffset>1759528</wp:posOffset>
              </wp:positionH>
              <wp:positionV relativeFrom="paragraph">
                <wp:posOffset>1770476</wp:posOffset>
              </wp:positionV>
              <wp:extent cx="5534660" cy="1362075"/>
              <wp:effectExtent l="0" t="0" r="8890" b="9525"/>
              <wp:wrapNone/>
              <wp:docPr id="18"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4660" cy="13620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sdt>
                          <w:sdtPr>
                            <w:id w:val="-291365120"/>
                            <w:placeholder>
                              <w:docPart w:val="D8D245769F1944ADAF1405AC0831D731"/>
                            </w:placeholder>
                            <w:temporary/>
                            <w:showingPlcHdr/>
                            <w15:appearance w15:val="hidden"/>
                          </w:sdtPr>
                          <w:sdtContent>
                            <w:p w14:paraId="18ABAB51" w14:textId="77777777" w:rsidR="00B443CE" w:rsidRPr="00972C58" w:rsidRDefault="00972C58" w:rsidP="00972C58">
                              <w:pPr>
                                <w:pStyle w:val="Title"/>
                              </w:pPr>
                              <w:r w:rsidRPr="00972C58">
                                <w:t>Financial</w:t>
                              </w:r>
                            </w:p>
                          </w:sdtContent>
                        </w:sdt>
                      </w:txbxContent>
                    </wps:txbx>
                    <wps:bodyPr rot="0" vert="horz" wrap="square" lIns="36576" tIns="36576" rIns="36576" bIns="36576"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CB98928" id="Text Box 52" o:spid="_x0000_s1049" type="#_x0000_t202" style="position:absolute;margin-left:138.55pt;margin-top:139.4pt;width:435.8pt;height:107.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" filled="f" fillcolor="#fffffe" stroked="f" strokecolor="#212120" insetpen="t">
              <v:textbox inset="2.88pt,2.88pt,2.88pt,2.88pt">
                <w:txbxContent>
                  <w:sdt>
                    <w:sdtPr>
                      <w:id w:val="-291365120"/>
                      <w:placeholder>
                        <w:docPart w:val="D8D245769F1944ADAF1405AC0831D731"/>
                      </w:placeholder>
                      <w:temporary/>
                      <w:showingPlcHdr/>
                      <w15:appearance w15:val="hidden"/>
                    </w:sdtPr>
                    <w:sdtContent>
                      <w:p w14:paraId="18ABAB51" w14:textId="77777777" w:rsidR="00B443CE" w:rsidRPr="00972C58" w:rsidRDefault="00972C58" w:rsidP="00972C58">
                        <w:pPr>
                          <w:pStyle w:val="Title"/>
                        </w:pPr>
                        <w:r w:rsidRPr="00972C58">
                          <w:t>Financial</w:t>
                        </w:r>
                      </w:p>
                    </w:sdtContent>
                  </w:sdt>
                </w:txbxContent>
              </v:textbox>
              <w10:wrap anchorx="margin"/>
            </v:shape>
          </w:pict>
        </mc:Fallback>
      </mc:AlternateContent>
    </w:r>
    <w:r w:rsidR="000B65A5">
      <w:rPr>
        <w:noProof/>
      </w:rPr>
      <mc:AlternateContent>
        <mc:Choice Requires="wpg">
          <w:drawing>
            <wp:anchor distT="0" distB="0" distL="114300" distR="114300" simplePos="0" relativeHeight="251666432" behindDoc="1" locked="0" layoutInCell="1" allowOverlap="1" wp14:anchorId="5F83ECD7" wp14:editId="6321CB8C">
              <wp:simplePos x="0" y="0"/>
              <wp:positionH relativeFrom="margin">
                <wp:align>center</wp:align>
              </wp:positionH>
              <wp:positionV relativeFrom="paragraph">
                <wp:posOffset>133350</wp:posOffset>
              </wp:positionV>
              <wp:extent cx="7296912" cy="3813048"/>
              <wp:effectExtent l="0" t="0" r="0" b="16510"/>
              <wp:wrapNone/>
              <wp:docPr id="57" name="Group 5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296912" cy="3813048"/>
                        <a:chOff x="0" y="0"/>
                        <a:chExt cx="7297674" cy="3808095"/>
                      </a:xfrm>
                    </wpg:grpSpPr>
                    <wps:wsp>
                      <wps:cNvPr id="25" name="Freeform 62"/>
                      <wps:cNvSpPr>
                        <a:spLocks/>
                      </wps:cNvSpPr>
                      <wps:spPr bwMode="auto">
                        <a:xfrm>
                          <a:off x="0" y="3171825"/>
                          <a:ext cx="7248525" cy="636270"/>
                        </a:xfrm>
                        <a:custGeom>
                          <a:avLst/>
                          <a:gdLst>
                            <a:gd name="T0" fmla="*/ 2239 w 2521"/>
                            <a:gd name="T1" fmla="*/ 0 h 209"/>
                            <a:gd name="T2" fmla="*/ 867 w 2521"/>
                            <a:gd name="T3" fmla="*/ 93 h 209"/>
                            <a:gd name="T4" fmla="*/ 0 w 2521"/>
                            <a:gd name="T5" fmla="*/ 205 h 209"/>
                            <a:gd name="T6" fmla="*/ 0 w 2521"/>
                            <a:gd name="T7" fmla="*/ 209 h 209"/>
                            <a:gd name="T8" fmla="*/ 868 w 2521"/>
                            <a:gd name="T9" fmla="*/ 97 h 209"/>
                            <a:gd name="T10" fmla="*/ 2239 w 2521"/>
                            <a:gd name="T11" fmla="*/ 4 h 209"/>
                            <a:gd name="T12" fmla="*/ 2521 w 2521"/>
                            <a:gd name="T13" fmla="*/ 4 h 209"/>
                            <a:gd name="T14" fmla="*/ 2521 w 2521"/>
                            <a:gd name="T15" fmla="*/ 0 h 209"/>
                            <a:gd name="T16" fmla="*/ 2239 w 2521"/>
                            <a:gd name="T17" fmla="*/ 0 h 2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521" h="209">
                              <a:moveTo>
                                <a:pt x="2239" y="0"/>
                              </a:moveTo>
                              <a:cubicBezTo>
                                <a:pt x="1886" y="0"/>
                                <a:pt x="1424" y="32"/>
                                <a:pt x="867" y="93"/>
                              </a:cubicBezTo>
                              <a:cubicBezTo>
                                <a:pt x="448" y="140"/>
                                <a:pt x="104" y="190"/>
                                <a:pt x="0" y="205"/>
                              </a:cubicBezTo>
                              <a:cubicBezTo>
                                <a:pt x="0" y="209"/>
                                <a:pt x="0" y="209"/>
                                <a:pt x="0" y="209"/>
                              </a:cubicBezTo>
                              <a:cubicBezTo>
                                <a:pt x="103" y="194"/>
                                <a:pt x="448" y="144"/>
                                <a:pt x="868" y="97"/>
                              </a:cubicBezTo>
                              <a:cubicBezTo>
                                <a:pt x="1424" y="36"/>
                                <a:pt x="1886" y="4"/>
                                <a:pt x="2239" y="4"/>
                              </a:cubicBezTo>
                              <a:cubicBezTo>
                                <a:pt x="2239" y="4"/>
                                <a:pt x="2465" y="4"/>
                                <a:pt x="2521" y="4"/>
                              </a:cubicBezTo>
                              <a:cubicBezTo>
                                <a:pt x="2521" y="0"/>
                                <a:pt x="2521" y="0"/>
                                <a:pt x="2521" y="0"/>
                              </a:cubicBezTo>
                              <a:lnTo>
                                <a:pt x="2239" y="0"/>
                              </a:lnTo>
                              <a:close/>
                            </a:path>
                          </a:pathLst>
                        </a:custGeom>
                        <a:solidFill>
                          <a:srgbClr val="E2E0D2"/>
                        </a:solidFill>
                        <a:ln w="3175">
                          <a:solidFill>
                            <a:srgbClr val="E2E0D2"/>
                          </a:solidFill>
                        </a:ln>
                        <a:effectLst/>
                      </wps:spPr>
                      <wps:bodyPr rot="0" vert="horz" wrap="square" lIns="91440" tIns="45720" rIns="91440" bIns="45720" anchor="t" anchorCtr="0" upright="1">
                        <a:noAutofit/>
                      </wps:bodyPr>
                    </wps:wsp>
                    <wpg:grpSp>
                      <wpg:cNvPr id="53" name="Group 53"/>
                      <wpg:cNvGrpSpPr/>
                      <wpg:grpSpPr>
                        <a:xfrm>
                          <a:off x="19050" y="0"/>
                          <a:ext cx="7278624" cy="2697480"/>
                          <a:chOff x="0" y="0"/>
                          <a:chExt cx="7282180" cy="2700474"/>
                        </a:xfrm>
                      </wpg:grpSpPr>
                      <pic:pic xmlns:pic="http://schemas.openxmlformats.org/drawingml/2006/picture">
                        <pic:nvPicPr>
                          <pic:cNvPr id="33" name="Picture 33" descr="C:\Documents and Settings\tamic.MCG\Desktop\PubWORK\FN9980301-PB\FN99803-IMG05.JPG"/>
                          <pic:cNvPicPr>
                            <a:picLocks noChangeAspect="1"/>
                          </pic:cNvPicPr>
                        </pic:nvPicPr>
                        <pic:blipFill rotWithShape="1">
                          <a:blip r:embed="rId1" r:link="rId2" cstate="print">
                            <a:extLst>
                              <a:ext uri="{28A0092B-C50C-407E-A947-70E740481C1C}">
                                <a14:useLocalDpi xmlns:a14="http://schemas.microsoft.com/office/drawing/2010/main" val="0"/>
                              </a:ext>
                            </a:extLst>
                          </a:blip>
                          <a:srcRect l="3824" t="10797" r="14999" b="19386"/>
                          <a:stretch>
                            <a:fillRect/>
                          </a:stretch>
                        </pic:blipFill>
                        <pic:spPr bwMode="auto">
                          <a:xfrm>
                            <a:off x="9525" y="1838325"/>
                            <a:ext cx="925830" cy="809625"/>
                          </a:xfrm>
                          <a:prstGeom prst="rect">
                            <a:avLst/>
                          </a:prstGeom>
                          <a:noFill/>
                          <a:ln>
                            <a:noFill/>
                          </a:ln>
                          <a:effectLst/>
                          <a:extLst>
                            <a:ext uri="{53640926-AAD7-44D8-BBD7-CCE9431645EC}">
                              <a14:shadowObscured xmlns:a14="http://schemas.microsoft.com/office/drawing/2010/main"/>
                            </a:ext>
                          </a:extLst>
                        </pic:spPr>
                      </pic:pic>
                      <pic:pic xmlns:pic="http://schemas.openxmlformats.org/drawingml/2006/picture">
                        <pic:nvPicPr>
                          <pic:cNvPr id="32" name="Picture 32" descr="C:\Documents and Settings\tamic.MCG\Desktop\PubWORK\FN9980301-PB\FN99803-IMG04.JPG"/>
                          <pic:cNvPicPr>
                            <a:picLocks noChangeAspect="1"/>
                          </pic:cNvPicPr>
                        </pic:nvPicPr>
                        <pic:blipFill rotWithShape="1">
                          <a:blip r:embed="rId3" r:link="rId4" cstate="print">
                            <a:extLst>
                              <a:ext uri="{28A0092B-C50C-407E-A947-70E740481C1C}">
                                <a14:useLocalDpi xmlns:a14="http://schemas.microsoft.com/office/drawing/2010/main" val="0"/>
                              </a:ext>
                            </a:extLst>
                          </a:blip>
                          <a:srcRect l="22366" t="18201" r="19643" b="8199"/>
                          <a:stretch>
                            <a:fillRect/>
                          </a:stretch>
                        </pic:blipFill>
                        <pic:spPr bwMode="auto">
                          <a:xfrm>
                            <a:off x="9525" y="1038225"/>
                            <a:ext cx="925195" cy="781050"/>
                          </a:xfrm>
                          <a:prstGeom prst="rect">
                            <a:avLst/>
                          </a:prstGeom>
                          <a:noFill/>
                          <a:ln>
                            <a:noFill/>
                          </a:ln>
                          <a:effectLst/>
                          <a:extLst>
                            <a:ext uri="{53640926-AAD7-44D8-BBD7-CCE9431645EC}">
                              <a14:shadowObscured xmlns:a14="http://schemas.microsoft.com/office/drawing/2010/main"/>
                            </a:ext>
                          </a:extLst>
                        </pic:spPr>
                      </pic:pic>
                      <pic:pic xmlns:pic="http://schemas.openxmlformats.org/drawingml/2006/picture">
                        <pic:nvPicPr>
                          <pic:cNvPr id="31" name="Picture 31" descr="C:\Documents and Settings\tamic.MCG\Desktop\PubWORK\FN9980301-PB\FN99803-IMG03.JPG"/>
                          <pic:cNvPicPr>
                            <a:picLocks noChangeAspect="1"/>
                          </pic:cNvPicPr>
                        </pic:nvPicPr>
                        <pic:blipFill rotWithShape="1">
                          <a:blip r:embed="rId5" r:link="rId6" cstate="print">
                            <a:extLst>
                              <a:ext uri="{28A0092B-C50C-407E-A947-70E740481C1C}">
                                <a14:useLocalDpi xmlns:a14="http://schemas.microsoft.com/office/drawing/2010/main" val="0"/>
                              </a:ext>
                            </a:extLst>
                          </a:blip>
                          <a:srcRect l="9659" t="22953" r="2" b="19973"/>
                          <a:stretch>
                            <a:fillRect/>
                          </a:stretch>
                        </pic:blipFill>
                        <pic:spPr bwMode="auto">
                          <a:xfrm>
                            <a:off x="0" y="200025"/>
                            <a:ext cx="821055" cy="781050"/>
                          </a:xfrm>
                          <a:prstGeom prst="rect">
                            <a:avLst/>
                          </a:prstGeom>
                          <a:noFill/>
                          <a:ln>
                            <a:noFill/>
                          </a:ln>
                          <a:effectLst/>
                          <a:extLst>
                            <a:ext uri="{53640926-AAD7-44D8-BBD7-CCE9431645EC}">
                              <a14:shadowObscured xmlns:a14="http://schemas.microsoft.com/office/drawing/2010/main"/>
                            </a:ext>
                          </a:extLst>
                        </pic:spPr>
                      </pic:pic>
                      <wpg:grpSp>
                        <wpg:cNvPr id="28" name="Group 28"/>
                        <wpg:cNvGrpSpPr/>
                        <wpg:grpSpPr>
                          <a:xfrm>
                            <a:off x="0" y="0"/>
                            <a:ext cx="7282180" cy="2700474"/>
                            <a:chOff x="0" y="0"/>
                            <a:chExt cx="7770962" cy="2950845"/>
                          </a:xfrm>
                        </wpg:grpSpPr>
                        <wps:wsp>
                          <wps:cNvPr id="5" name="Freeform 35"/>
                          <wps:cNvSpPr>
                            <a:spLocks/>
                          </wps:cNvSpPr>
                          <wps:spPr bwMode="auto">
                            <a:xfrm>
                              <a:off x="2570672" y="0"/>
                              <a:ext cx="5198110" cy="2950845"/>
                            </a:xfrm>
                            <a:custGeom>
                              <a:avLst/>
                              <a:gdLst>
                                <a:gd name="T0" fmla="*/ 619 w 1686"/>
                                <a:gd name="T1" fmla="*/ 0 h 969"/>
                                <a:gd name="T2" fmla="*/ 0 w 1686"/>
                                <a:gd name="T3" fmla="*/ 969 h 969"/>
                                <a:gd name="T4" fmla="*/ 1685 w 1686"/>
                                <a:gd name="T5" fmla="*/ 969 h 969"/>
                                <a:gd name="T6" fmla="*/ 1686 w 1686"/>
                                <a:gd name="T7" fmla="*/ 0 h 969"/>
                                <a:gd name="T8" fmla="*/ 619 w 1686"/>
                                <a:gd name="T9" fmla="*/ 0 h 969"/>
                              </a:gdLst>
                              <a:ahLst/>
                              <a:cxnLst>
                                <a:cxn ang="0">
                                  <a:pos x="T0" y="T1"/>
                                </a:cxn>
                                <a:cxn ang="0">
                                  <a:pos x="T2" y="T3"/>
                                </a:cxn>
                                <a:cxn ang="0">
                                  <a:pos x="T4" y="T5"/>
                                </a:cxn>
                                <a:cxn ang="0">
                                  <a:pos x="T6" y="T7"/>
                                </a:cxn>
                                <a:cxn ang="0">
                                  <a:pos x="T8" y="T9"/>
                                </a:cxn>
                              </a:cxnLst>
                              <a:rect l="0" t="0" r="r" b="b"/>
                              <a:pathLst>
                                <a:path w="1686" h="969">
                                  <a:moveTo>
                                    <a:pt x="619" y="0"/>
                                  </a:moveTo>
                                  <a:cubicBezTo>
                                    <a:pt x="471" y="359"/>
                                    <a:pt x="222" y="699"/>
                                    <a:pt x="0" y="969"/>
                                  </a:cubicBezTo>
                                  <a:cubicBezTo>
                                    <a:pt x="1685" y="969"/>
                                    <a:pt x="1685" y="969"/>
                                    <a:pt x="1685" y="969"/>
                                  </a:cubicBezTo>
                                  <a:cubicBezTo>
                                    <a:pt x="1686" y="0"/>
                                    <a:pt x="1686" y="0"/>
                                    <a:pt x="1686" y="0"/>
                                  </a:cubicBezTo>
                                  <a:lnTo>
                                    <a:pt x="619" y="0"/>
                                  </a:lnTo>
                                  <a:close/>
                                </a:path>
                              </a:pathLst>
                            </a:custGeom>
                            <a:solidFill>
                              <a:schemeClr val="accent3">
                                <a:lumMod val="90000"/>
                              </a:schemeClr>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7" name="Freeform 34"/>
                          <wps:cNvSpPr>
                            <a:spLocks/>
                          </wps:cNvSpPr>
                          <wps:spPr bwMode="auto">
                            <a:xfrm>
                              <a:off x="0" y="0"/>
                              <a:ext cx="4535170" cy="2950845"/>
                            </a:xfrm>
                            <a:custGeom>
                              <a:avLst/>
                              <a:gdLst>
                                <a:gd name="T0" fmla="*/ 0 w 1471"/>
                                <a:gd name="T1" fmla="*/ 0 h 969"/>
                                <a:gd name="T2" fmla="*/ 0 w 1471"/>
                                <a:gd name="T3" fmla="*/ 90 h 969"/>
                                <a:gd name="T4" fmla="*/ 253 w 1471"/>
                                <a:gd name="T5" fmla="*/ 97 h 969"/>
                                <a:gd name="T6" fmla="*/ 261 w 1471"/>
                                <a:gd name="T7" fmla="*/ 128 h 969"/>
                                <a:gd name="T8" fmla="*/ 268 w 1471"/>
                                <a:gd name="T9" fmla="*/ 311 h 969"/>
                                <a:gd name="T10" fmla="*/ 0 w 1471"/>
                                <a:gd name="T11" fmla="*/ 338 h 969"/>
                                <a:gd name="T12" fmla="*/ 0 w 1471"/>
                                <a:gd name="T13" fmla="*/ 386 h 969"/>
                                <a:gd name="T14" fmla="*/ 253 w 1471"/>
                                <a:gd name="T15" fmla="*/ 393 h 969"/>
                                <a:gd name="T16" fmla="*/ 261 w 1471"/>
                                <a:gd name="T17" fmla="*/ 424 h 969"/>
                                <a:gd name="T18" fmla="*/ 268 w 1471"/>
                                <a:gd name="T19" fmla="*/ 607 h 969"/>
                                <a:gd name="T20" fmla="*/ 0 w 1471"/>
                                <a:gd name="T21" fmla="*/ 634 h 969"/>
                                <a:gd name="T22" fmla="*/ 0 w 1471"/>
                                <a:gd name="T23" fmla="*/ 682 h 969"/>
                                <a:gd name="T24" fmla="*/ 253 w 1471"/>
                                <a:gd name="T25" fmla="*/ 690 h 969"/>
                                <a:gd name="T26" fmla="*/ 261 w 1471"/>
                                <a:gd name="T27" fmla="*/ 721 h 969"/>
                                <a:gd name="T28" fmla="*/ 268 w 1471"/>
                                <a:gd name="T29" fmla="*/ 903 h 969"/>
                                <a:gd name="T30" fmla="*/ 0 w 1471"/>
                                <a:gd name="T31" fmla="*/ 930 h 969"/>
                                <a:gd name="T32" fmla="*/ 0 w 1471"/>
                                <a:gd name="T33" fmla="*/ 969 h 969"/>
                                <a:gd name="T34" fmla="*/ 835 w 1471"/>
                                <a:gd name="T35" fmla="*/ 969 h 969"/>
                                <a:gd name="T36" fmla="*/ 1471 w 1471"/>
                                <a:gd name="T37" fmla="*/ 0 h 969"/>
                                <a:gd name="T38" fmla="*/ 0 w 1471"/>
                                <a:gd name="T39" fmla="*/ 0 h 9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471" h="969">
                                  <a:moveTo>
                                    <a:pt x="0" y="0"/>
                                  </a:moveTo>
                                  <a:cubicBezTo>
                                    <a:pt x="0" y="90"/>
                                    <a:pt x="0" y="90"/>
                                    <a:pt x="0" y="90"/>
                                  </a:cubicBezTo>
                                  <a:cubicBezTo>
                                    <a:pt x="105" y="58"/>
                                    <a:pt x="253" y="97"/>
                                    <a:pt x="253" y="97"/>
                                  </a:cubicBezTo>
                                  <a:cubicBezTo>
                                    <a:pt x="256" y="107"/>
                                    <a:pt x="259" y="118"/>
                                    <a:pt x="261" y="128"/>
                                  </a:cubicBezTo>
                                  <a:cubicBezTo>
                                    <a:pt x="282" y="220"/>
                                    <a:pt x="268" y="311"/>
                                    <a:pt x="268" y="311"/>
                                  </a:cubicBezTo>
                                  <a:cubicBezTo>
                                    <a:pt x="176" y="336"/>
                                    <a:pt x="75" y="340"/>
                                    <a:pt x="0" y="338"/>
                                  </a:cubicBezTo>
                                  <a:cubicBezTo>
                                    <a:pt x="0" y="386"/>
                                    <a:pt x="0" y="386"/>
                                    <a:pt x="0" y="386"/>
                                  </a:cubicBezTo>
                                  <a:cubicBezTo>
                                    <a:pt x="105" y="354"/>
                                    <a:pt x="253" y="393"/>
                                    <a:pt x="253" y="393"/>
                                  </a:cubicBezTo>
                                  <a:cubicBezTo>
                                    <a:pt x="256" y="404"/>
                                    <a:pt x="259" y="414"/>
                                    <a:pt x="261" y="424"/>
                                  </a:cubicBezTo>
                                  <a:cubicBezTo>
                                    <a:pt x="282" y="516"/>
                                    <a:pt x="268" y="607"/>
                                    <a:pt x="268" y="607"/>
                                  </a:cubicBezTo>
                                  <a:cubicBezTo>
                                    <a:pt x="176" y="633"/>
                                    <a:pt x="75" y="636"/>
                                    <a:pt x="0" y="634"/>
                                  </a:cubicBezTo>
                                  <a:cubicBezTo>
                                    <a:pt x="0" y="682"/>
                                    <a:pt x="0" y="682"/>
                                    <a:pt x="0" y="682"/>
                                  </a:cubicBezTo>
                                  <a:cubicBezTo>
                                    <a:pt x="105" y="650"/>
                                    <a:pt x="253" y="690"/>
                                    <a:pt x="253" y="690"/>
                                  </a:cubicBezTo>
                                  <a:cubicBezTo>
                                    <a:pt x="256" y="700"/>
                                    <a:pt x="259" y="710"/>
                                    <a:pt x="261" y="721"/>
                                  </a:cubicBezTo>
                                  <a:cubicBezTo>
                                    <a:pt x="282" y="813"/>
                                    <a:pt x="268" y="903"/>
                                    <a:pt x="268" y="903"/>
                                  </a:cubicBezTo>
                                  <a:cubicBezTo>
                                    <a:pt x="176" y="929"/>
                                    <a:pt x="75" y="933"/>
                                    <a:pt x="0" y="930"/>
                                  </a:cubicBezTo>
                                  <a:cubicBezTo>
                                    <a:pt x="0" y="969"/>
                                    <a:pt x="0" y="969"/>
                                    <a:pt x="0" y="969"/>
                                  </a:cubicBezTo>
                                  <a:cubicBezTo>
                                    <a:pt x="835" y="969"/>
                                    <a:pt x="835" y="969"/>
                                    <a:pt x="835" y="969"/>
                                  </a:cubicBezTo>
                                  <a:cubicBezTo>
                                    <a:pt x="1057" y="699"/>
                                    <a:pt x="1324" y="359"/>
                                    <a:pt x="1471" y="0"/>
                                  </a:cubicBezTo>
                                  <a:lnTo>
                                    <a:pt x="0" y="0"/>
                                  </a:lnTo>
                                  <a:close/>
                                </a:path>
                              </a:pathLst>
                            </a:custGeom>
                            <a:solidFill>
                              <a:schemeClr val="accent3"/>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8" name="Freeform 36"/>
                          <wps:cNvSpPr>
                            <a:spLocks/>
                          </wps:cNvSpPr>
                          <wps:spPr bwMode="auto">
                            <a:xfrm>
                              <a:off x="2372264" y="0"/>
                              <a:ext cx="3496310" cy="2092325"/>
                            </a:xfrm>
                            <a:custGeom>
                              <a:avLst/>
                              <a:gdLst>
                                <a:gd name="T0" fmla="*/ 919 w 1134"/>
                                <a:gd name="T1" fmla="*/ 0 h 687"/>
                                <a:gd name="T2" fmla="*/ 0 w 1134"/>
                                <a:gd name="T3" fmla="*/ 0 h 687"/>
                                <a:gd name="T4" fmla="*/ 630 w 1134"/>
                                <a:gd name="T5" fmla="*/ 687 h 687"/>
                                <a:gd name="T6" fmla="*/ 1134 w 1134"/>
                                <a:gd name="T7" fmla="*/ 461 h 687"/>
                                <a:gd name="T8" fmla="*/ 997 w 1134"/>
                                <a:gd name="T9" fmla="*/ 429 h 687"/>
                                <a:gd name="T10" fmla="*/ 919 w 1134"/>
                                <a:gd name="T11" fmla="*/ 0 h 687"/>
                              </a:gdLst>
                              <a:ahLst/>
                              <a:cxnLst>
                                <a:cxn ang="0">
                                  <a:pos x="T0" y="T1"/>
                                </a:cxn>
                                <a:cxn ang="0">
                                  <a:pos x="T2" y="T3"/>
                                </a:cxn>
                                <a:cxn ang="0">
                                  <a:pos x="T4" y="T5"/>
                                </a:cxn>
                                <a:cxn ang="0">
                                  <a:pos x="T6" y="T7"/>
                                </a:cxn>
                                <a:cxn ang="0">
                                  <a:pos x="T8" y="T9"/>
                                </a:cxn>
                                <a:cxn ang="0">
                                  <a:pos x="T10" y="T11"/>
                                </a:cxn>
                              </a:cxnLst>
                              <a:rect l="0" t="0" r="r" b="b"/>
                              <a:pathLst>
                                <a:path w="1134" h="687">
                                  <a:moveTo>
                                    <a:pt x="919" y="0"/>
                                  </a:moveTo>
                                  <a:cubicBezTo>
                                    <a:pt x="0" y="0"/>
                                    <a:pt x="0" y="0"/>
                                    <a:pt x="0" y="0"/>
                                  </a:cubicBezTo>
                                  <a:cubicBezTo>
                                    <a:pt x="340" y="472"/>
                                    <a:pt x="630" y="687"/>
                                    <a:pt x="630" y="687"/>
                                  </a:cubicBezTo>
                                  <a:cubicBezTo>
                                    <a:pt x="801" y="681"/>
                                    <a:pt x="989" y="570"/>
                                    <a:pt x="1134" y="461"/>
                                  </a:cubicBezTo>
                                  <a:cubicBezTo>
                                    <a:pt x="1088" y="452"/>
                                    <a:pt x="1042" y="441"/>
                                    <a:pt x="997" y="429"/>
                                  </a:cubicBezTo>
                                  <a:cubicBezTo>
                                    <a:pt x="997" y="429"/>
                                    <a:pt x="947" y="234"/>
                                    <a:pt x="919" y="0"/>
                                  </a:cubicBezTo>
                                  <a:close/>
                                </a:path>
                              </a:pathLst>
                            </a:custGeom>
                            <a:solidFill>
                              <a:schemeClr val="accent1"/>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9" name="Freeform 37"/>
                          <wps:cNvSpPr>
                            <a:spLocks/>
                          </wps:cNvSpPr>
                          <wps:spPr bwMode="auto">
                            <a:xfrm>
                              <a:off x="5201728" y="0"/>
                              <a:ext cx="1424305" cy="1403985"/>
                            </a:xfrm>
                            <a:custGeom>
                              <a:avLst/>
                              <a:gdLst>
                                <a:gd name="T0" fmla="*/ 462 w 462"/>
                                <a:gd name="T1" fmla="*/ 244 h 461"/>
                                <a:gd name="T2" fmla="*/ 393 w 462"/>
                                <a:gd name="T3" fmla="*/ 0 h 461"/>
                                <a:gd name="T4" fmla="*/ 0 w 462"/>
                                <a:gd name="T5" fmla="*/ 0 h 461"/>
                                <a:gd name="T6" fmla="*/ 78 w 462"/>
                                <a:gd name="T7" fmla="*/ 429 h 461"/>
                                <a:gd name="T8" fmla="*/ 215 w 462"/>
                                <a:gd name="T9" fmla="*/ 461 h 461"/>
                                <a:gd name="T10" fmla="*/ 462 w 462"/>
                                <a:gd name="T11" fmla="*/ 244 h 461"/>
                              </a:gdLst>
                              <a:ahLst/>
                              <a:cxnLst>
                                <a:cxn ang="0">
                                  <a:pos x="T0" y="T1"/>
                                </a:cxn>
                                <a:cxn ang="0">
                                  <a:pos x="T2" y="T3"/>
                                </a:cxn>
                                <a:cxn ang="0">
                                  <a:pos x="T4" y="T5"/>
                                </a:cxn>
                                <a:cxn ang="0">
                                  <a:pos x="T6" y="T7"/>
                                </a:cxn>
                                <a:cxn ang="0">
                                  <a:pos x="T8" y="T9"/>
                                </a:cxn>
                                <a:cxn ang="0">
                                  <a:pos x="T10" y="T11"/>
                                </a:cxn>
                              </a:cxnLst>
                              <a:rect l="0" t="0" r="r" b="b"/>
                              <a:pathLst>
                                <a:path w="462" h="461">
                                  <a:moveTo>
                                    <a:pt x="462" y="244"/>
                                  </a:moveTo>
                                  <a:cubicBezTo>
                                    <a:pt x="442" y="162"/>
                                    <a:pt x="419" y="81"/>
                                    <a:pt x="393" y="0"/>
                                  </a:cubicBezTo>
                                  <a:cubicBezTo>
                                    <a:pt x="0" y="0"/>
                                    <a:pt x="0" y="0"/>
                                    <a:pt x="0" y="0"/>
                                  </a:cubicBezTo>
                                  <a:cubicBezTo>
                                    <a:pt x="28" y="234"/>
                                    <a:pt x="78" y="429"/>
                                    <a:pt x="78" y="429"/>
                                  </a:cubicBezTo>
                                  <a:cubicBezTo>
                                    <a:pt x="123" y="441"/>
                                    <a:pt x="169" y="452"/>
                                    <a:pt x="215" y="461"/>
                                  </a:cubicBezTo>
                                  <a:cubicBezTo>
                                    <a:pt x="360" y="352"/>
                                    <a:pt x="462" y="244"/>
                                    <a:pt x="462" y="244"/>
                                  </a:cubicBezTo>
                                  <a:close/>
                                </a:path>
                              </a:pathLst>
                            </a:custGeom>
                            <a:solidFill>
                              <a:schemeClr val="accent1">
                                <a:lumMod val="75000"/>
                              </a:schemeClr>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0" name="Freeform 38"/>
                          <wps:cNvSpPr>
                            <a:spLocks/>
                          </wps:cNvSpPr>
                          <wps:spPr bwMode="auto">
                            <a:xfrm>
                              <a:off x="5865962" y="0"/>
                              <a:ext cx="1905000" cy="1550035"/>
                            </a:xfrm>
                            <a:custGeom>
                              <a:avLst/>
                              <a:gdLst>
                                <a:gd name="T0" fmla="*/ 178 w 618"/>
                                <a:gd name="T1" fmla="*/ 0 h 509"/>
                                <a:gd name="T2" fmla="*/ 247 w 618"/>
                                <a:gd name="T3" fmla="*/ 244 h 509"/>
                                <a:gd name="T4" fmla="*/ 0 w 618"/>
                                <a:gd name="T5" fmla="*/ 461 h 509"/>
                                <a:gd name="T6" fmla="*/ 618 w 618"/>
                                <a:gd name="T7" fmla="*/ 502 h 509"/>
                                <a:gd name="T8" fmla="*/ 618 w 618"/>
                                <a:gd name="T9" fmla="*/ 0 h 509"/>
                                <a:gd name="T10" fmla="*/ 178 w 618"/>
                                <a:gd name="T11" fmla="*/ 0 h 509"/>
                              </a:gdLst>
                              <a:ahLst/>
                              <a:cxnLst>
                                <a:cxn ang="0">
                                  <a:pos x="T0" y="T1"/>
                                </a:cxn>
                                <a:cxn ang="0">
                                  <a:pos x="T2" y="T3"/>
                                </a:cxn>
                                <a:cxn ang="0">
                                  <a:pos x="T4" y="T5"/>
                                </a:cxn>
                                <a:cxn ang="0">
                                  <a:pos x="T6" y="T7"/>
                                </a:cxn>
                                <a:cxn ang="0">
                                  <a:pos x="T8" y="T9"/>
                                </a:cxn>
                                <a:cxn ang="0">
                                  <a:pos x="T10" y="T11"/>
                                </a:cxn>
                              </a:cxnLst>
                              <a:rect l="0" t="0" r="r" b="b"/>
                              <a:pathLst>
                                <a:path w="618" h="509">
                                  <a:moveTo>
                                    <a:pt x="178" y="0"/>
                                  </a:moveTo>
                                  <a:cubicBezTo>
                                    <a:pt x="204" y="81"/>
                                    <a:pt x="227" y="162"/>
                                    <a:pt x="247" y="244"/>
                                  </a:cubicBezTo>
                                  <a:cubicBezTo>
                                    <a:pt x="247" y="244"/>
                                    <a:pt x="145" y="352"/>
                                    <a:pt x="0" y="461"/>
                                  </a:cubicBezTo>
                                  <a:cubicBezTo>
                                    <a:pt x="233" y="507"/>
                                    <a:pt x="464" y="509"/>
                                    <a:pt x="618" y="502"/>
                                  </a:cubicBezTo>
                                  <a:cubicBezTo>
                                    <a:pt x="618" y="0"/>
                                    <a:pt x="618" y="0"/>
                                    <a:pt x="618" y="0"/>
                                  </a:cubicBezTo>
                                  <a:lnTo>
                                    <a:pt x="178" y="0"/>
                                  </a:lnTo>
                                  <a:close/>
                                </a:path>
                              </a:pathLst>
                            </a:custGeom>
                            <a:solidFill>
                              <a:schemeClr val="accent4"/>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2DEB1CD5" id="Group 57" o:spid="_x0000_s1026" alt="&quot;&quot;" style="position:absolute;margin-left:0;margin-top:10.5pt;width:574.55pt;height:300.25pt;z-index:-251650048;mso-position-horizontal:center;mso-position-horizontal-relative:margin;mso-width-relative:margin;mso-height-relative:margin" coordsize="72976,380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">
              <v:shape id="Freeform 62" o:spid="_x0000_s1027" style="position:absolute;top:31718;width:72485;height:6362;visibility:visible;mso-wrap-style:square;v-text-anchor:top" coordsize="2521,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" path="m2239,c1886,,1424,32,867,93,448,140,104,190,,205v,4,,4,,4c103,194,448,144,868,97,1424,36,1886,4,2239,4v,,226,,282,c2521,,2521,,2521,l2239,xe" fillcolor="#e2e0d2" strokecolor="#e2e0d2" strokeweight=".25pt">
                <v:path arrowok="t" o:connecttype="custom" o:connectlocs="6437702,0;2492849,283125;0,624093;0,636270;2495724,295302;6437702,12177;7248525,12177;7248525,0;6437702,0" o:connectangles="0,0,0,0,0,0,0,0,0"/>
              </v:shape>
              <v:group id="Group 53" o:spid="_x0000_s1028" style="position:absolute;left:190;width:72786;height:26974" coordsize="72821,2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9" type="#_x0000_t75" style="position:absolute;left:95;top:18383;width:9258;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">
                  <v:imagedata r:id="rId7" r:href="rId8" croptop="7076f" cropbottom="12705f" cropleft="2506f" cropright="9830f"/>
                </v:shape>
                <v:shape id="Picture 32" o:spid="_x0000_s1030" type="#_x0000_t75" style="position:absolute;left:95;top:10382;width:9252;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">
                  <v:imagedata r:id="rId9" r:href="rId10" croptop="11928f" cropbottom="5373f" cropleft="14658f" cropright="12873f"/>
                </v:shape>
                <v:shape id="Picture 31" o:spid="_x0000_s1031" type="#_x0000_t75" style="position:absolute;top:2000;width:8210;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">
                  <v:imagedata r:id="rId11" r:href="rId12" croptop="15042f" cropbottom="13090f" cropleft="6330f" cropright="1f"/>
                </v:shape>
                <v:group id="Group 28" o:spid="_x0000_s1032" style="position:absolute;width:72821;height:27004" coordsize="77709,29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Freeform 35" o:spid="_x0000_s1033" style="position:absolute;left:25706;width:51981;height:29508;visibility:visible;mso-wrap-style:square;v-text-anchor:top" coordsize="1686,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" path="m619,c471,359,222,699,,969v1685,,1685,,1685,c1686,,1686,,1686,l619,xe" fillcolor="#dfd8c8 [2886]" stroked="f" strokecolor="#212120">
                    <v:shadow color="#8c8682"/>
                    <v:path arrowok="t" o:connecttype="custom" o:connectlocs="1908440,0;0,2950845;5195027,2950845;5198110,0;1908440,0" o:connectangles="0,0,0,0,0"/>
                  </v:shape>
                  <v:shape id="Freeform 34" o:spid="_x0000_s1034" style="position:absolute;width:45351;height:29508;visibility:visible;mso-wrap-style:square;v-text-anchor:top" coordsize="1471,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" path="m,c,90,,90,,90v105,-32,253,7,253,7c256,107,259,118,261,128v21,92,7,183,7,183c176,336,75,340,,338v,48,,48,,48c105,354,253,393,253,393v3,11,6,21,8,31c282,516,268,607,268,607,176,633,75,636,,634v,48,,48,,48c105,650,253,690,253,690v3,10,6,20,8,31c282,813,268,903,268,903,176,929,75,933,,930v,39,,39,,39c835,969,835,969,835,969,1057,699,1324,359,1471,l,xe" fillcolor="#f1eee7 [3206]" stroked="f" strokecolor="#212120">
                    <v:shadow color="#8c8682"/>
                    <v:path arrowok="t" o:connecttype="custom" o:connectlocs="0,0;0,274072;780012,295389;804677,389792;826258,947072;0,1029294;0,1175466;780012,1196782;804677,1291185;826258,1848465;0,1930687;0,2076859;780012,2101221;804677,2195624;826258,2749859;0,2832080;0,2950845;2574349,2950845;4535170,0;0,0" o:connectangles="0,0,0,0,0,0,0,0,0,0,0,0,0,0,0,0,0,0,0,0"/>
                  </v:shape>
                  <v:shape id="Freeform 36" o:spid="_x0000_s1035" style="position:absolute;left:23722;width:34963;height:20923;visibility:visible;mso-wrap-style:square;v-text-anchor:top" coordsize="1134,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" path="m919,c,,,,,,340,472,630,687,630,687,801,681,989,570,1134,461v-46,-9,-92,-20,-137,-32c997,429,947,234,919,xe" fillcolor="#e73454 [3204]" stroked="f" strokecolor="#212120">
                    <v:shadow color="#8c8682"/>
                    <v:path arrowok="t" o:connecttype="custom" o:connectlocs="2833429,0;0,0;1942394,2092325;3496310,1404020;3073916,1306561;2833429,0" o:connectangles="0,0,0,0,0,0"/>
                  </v:shape>
                  <v:shape id="Freeform 37" o:spid="_x0000_s1036" style="position:absolute;left:52017;width:14243;height:14039;visibility:visible;mso-wrap-style:square;v-text-anchor:top" coordsize="462,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" path="m462,244c442,162,419,81,393,,,,,,,,28,234,78,429,78,429v45,12,91,23,137,32c360,352,462,244,462,244xe" fillcolor="#bd1633 [2404]" stroked="f" strokecolor="#212120">
                    <v:shadow color="#8c8682"/>
                    <v:path arrowok="t" o:connecttype="custom" o:connectlocs="1424305,743107;1211584,0;0,0;240467,1306528;662826,1403985;1424305,743107" o:connectangles="0,0,0,0,0,0"/>
                  </v:shape>
                  <v:shape id="Freeform 38" o:spid="_x0000_s1037" style="position:absolute;left:58659;width:19050;height:15500;visibility:visible;mso-wrap-style:square;v-text-anchor:top" coordsize="618,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" path="m178,v26,81,49,162,69,244c247,244,145,352,,461v233,46,464,48,618,41c618,,618,,618,l178,xe" fillcolor="#f28d2c [3207]" stroked="f" strokecolor="#212120">
                    <v:shadow color="#8c8682"/>
                    <v:path arrowok="t" o:connecttype="custom" o:connectlocs="548689,0;761383,743042;0,1403863;1905000,1528718;1905000,0;548689,0" o:connectangles="0,0,0,0,0,0"/>
                  </v:shape>
                </v:group>
              </v:group>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3AAC48F6"/>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16014957"/>
    <w:multiLevelType w:val="hybridMultilevel"/>
    <w:tmpl w:val="BEA694C8"/>
    <w:lvl w:ilvl="0" w:tplc="E882785E">
      <w:start w:val="1"/>
      <w:numFmt w:val="bullet"/>
      <w:pStyle w:val="TOC2"/>
      <w:lvlText w:val=""/>
      <w:lvlJc w:val="left"/>
      <w:pPr>
        <w:ind w:left="720" w:hanging="360"/>
      </w:pPr>
      <w:rPr>
        <w:rFonts w:ascii="Wingdings 3" w:hAnsi="Wingdings 3" w:hint="default"/>
        <w:color w:val="BD1633" w:themeColor="accent1" w:themeShade="BF"/>
        <w:sz w:val="15"/>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5D2234"/>
    <w:multiLevelType w:val="multilevel"/>
    <w:tmpl w:val="488A2D90"/>
    <w:numStyleLink w:val="BullettedList"/>
  </w:abstractNum>
  <w:abstractNum w:abstractNumId="3" w15:restartNumberingAfterBreak="0">
    <w:nsid w:val="272C01F2"/>
    <w:multiLevelType w:val="multilevel"/>
    <w:tmpl w:val="488A2D90"/>
    <w:numStyleLink w:val="BullettedList"/>
  </w:abstractNum>
  <w:abstractNum w:abstractNumId="4" w15:restartNumberingAfterBreak="0">
    <w:nsid w:val="4D8E1091"/>
    <w:multiLevelType w:val="hybridMultilevel"/>
    <w:tmpl w:val="7DA473AA"/>
    <w:lvl w:ilvl="0" w:tplc="F4807792">
      <w:start w:val="1"/>
      <w:numFmt w:val="bullet"/>
      <w:pStyle w:val="TOC1"/>
      <w:lvlText w:val=""/>
      <w:lvlJc w:val="left"/>
      <w:pPr>
        <w:ind w:left="720" w:hanging="360"/>
      </w:pPr>
      <w:rPr>
        <w:rFonts w:ascii="Wingdings 3" w:hAnsi="Wingdings 3" w:hint="default"/>
        <w:color w:val="BD1633" w:themeColor="accent1" w:themeShade="BF"/>
        <w:sz w:val="15"/>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B9C1654"/>
    <w:multiLevelType w:val="multilevel"/>
    <w:tmpl w:val="488A2D90"/>
    <w:styleLink w:val="BullettedList"/>
    <w:lvl w:ilvl="0">
      <w:start w:val="1"/>
      <w:numFmt w:val="bullet"/>
      <w:pStyle w:val="ListBullet"/>
      <w:lvlText w:val=""/>
      <w:lvlJc w:val="left"/>
      <w:pPr>
        <w:ind w:left="216" w:hanging="216"/>
      </w:pPr>
      <w:rPr>
        <w:rFonts w:ascii="Wingdings 3" w:hAnsi="Wingdings 3" w:hint="default"/>
        <w:color w:val="BD1633" w:themeColor="accent1" w:themeShade="BF"/>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344476758">
    <w:abstractNumId w:val="0"/>
  </w:num>
  <w:num w:numId="2" w16cid:durableId="1331061310">
    <w:abstractNumId w:val="5"/>
  </w:num>
  <w:num w:numId="3" w16cid:durableId="485050802">
    <w:abstractNumId w:val="3"/>
  </w:num>
  <w:num w:numId="4" w16cid:durableId="766464943">
    <w:abstractNumId w:val="2"/>
  </w:num>
  <w:num w:numId="5" w16cid:durableId="1981574373">
    <w:abstractNumId w:val="4"/>
  </w:num>
  <w:num w:numId="6" w16cid:durableId="172806759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displayBackgroundShape/>
  <w:attachedTemplate r:id="rId1"/>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69C"/>
    <w:rsid w:val="00053497"/>
    <w:rsid w:val="00074293"/>
    <w:rsid w:val="000B65A5"/>
    <w:rsid w:val="00171EBC"/>
    <w:rsid w:val="00180E8A"/>
    <w:rsid w:val="001E3D30"/>
    <w:rsid w:val="001F06C1"/>
    <w:rsid w:val="002068DC"/>
    <w:rsid w:val="00264870"/>
    <w:rsid w:val="002763DD"/>
    <w:rsid w:val="003535E2"/>
    <w:rsid w:val="00363753"/>
    <w:rsid w:val="00397EDF"/>
    <w:rsid w:val="003B6A7C"/>
    <w:rsid w:val="003D227C"/>
    <w:rsid w:val="00401D51"/>
    <w:rsid w:val="00490C39"/>
    <w:rsid w:val="004E3C90"/>
    <w:rsid w:val="005075B6"/>
    <w:rsid w:val="005075CA"/>
    <w:rsid w:val="00654DFC"/>
    <w:rsid w:val="006A0F2F"/>
    <w:rsid w:val="006F76D3"/>
    <w:rsid w:val="007241DE"/>
    <w:rsid w:val="00727C5C"/>
    <w:rsid w:val="00760737"/>
    <w:rsid w:val="00761D75"/>
    <w:rsid w:val="0077391A"/>
    <w:rsid w:val="0077463E"/>
    <w:rsid w:val="0077516E"/>
    <w:rsid w:val="00780475"/>
    <w:rsid w:val="007B3AB7"/>
    <w:rsid w:val="00831B70"/>
    <w:rsid w:val="00845DE0"/>
    <w:rsid w:val="008D1681"/>
    <w:rsid w:val="009120C9"/>
    <w:rsid w:val="00941E95"/>
    <w:rsid w:val="0094417E"/>
    <w:rsid w:val="00972C58"/>
    <w:rsid w:val="009741DB"/>
    <w:rsid w:val="009B0B15"/>
    <w:rsid w:val="009F4527"/>
    <w:rsid w:val="00A46CEF"/>
    <w:rsid w:val="00A96557"/>
    <w:rsid w:val="00AA4F39"/>
    <w:rsid w:val="00AF50DA"/>
    <w:rsid w:val="00B102C6"/>
    <w:rsid w:val="00B13241"/>
    <w:rsid w:val="00B443CE"/>
    <w:rsid w:val="00B4778F"/>
    <w:rsid w:val="00B95E3C"/>
    <w:rsid w:val="00BA46D7"/>
    <w:rsid w:val="00BC1D40"/>
    <w:rsid w:val="00BC2596"/>
    <w:rsid w:val="00BE3008"/>
    <w:rsid w:val="00C3783B"/>
    <w:rsid w:val="00CD52B7"/>
    <w:rsid w:val="00CE7258"/>
    <w:rsid w:val="00D15EF9"/>
    <w:rsid w:val="00D27DCE"/>
    <w:rsid w:val="00D3561D"/>
    <w:rsid w:val="00D358F4"/>
    <w:rsid w:val="00D459A6"/>
    <w:rsid w:val="00D96F87"/>
    <w:rsid w:val="00E57984"/>
    <w:rsid w:val="00EB09CF"/>
    <w:rsid w:val="00EB669C"/>
    <w:rsid w:val="00EC33C0"/>
    <w:rsid w:val="00EF7408"/>
    <w:rsid w:val="00F40F58"/>
    <w:rsid w:val="00F4450A"/>
    <w:rsid w:val="00F60CBF"/>
    <w:rsid w:val="00F82CC0"/>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CF556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212120" w:themeColor="text1"/>
        <w:sz w:val="18"/>
        <w:szCs w:val="18"/>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2CC0"/>
  </w:style>
  <w:style w:type="paragraph" w:styleId="Heading1">
    <w:name w:val="heading 1"/>
    <w:basedOn w:val="Normal"/>
    <w:next w:val="Normal"/>
    <w:link w:val="Heading1Char"/>
    <w:uiPriority w:val="9"/>
    <w:qFormat/>
    <w:rsid w:val="001E3D30"/>
    <w:pPr>
      <w:keepNext/>
      <w:keepLines/>
      <w:spacing w:before="240" w:after="200" w:line="240" w:lineRule="auto"/>
      <w:outlineLvl w:val="0"/>
    </w:pPr>
    <w:rPr>
      <w:rFonts w:asciiTheme="majorHAnsi" w:eastAsiaTheme="majorEastAsia" w:hAnsiTheme="majorHAnsi" w:cstheme="majorBidi"/>
      <w:color w:val="009DD5" w:themeColor="accent2"/>
      <w:sz w:val="66"/>
      <w:szCs w:val="32"/>
    </w:rPr>
  </w:style>
  <w:style w:type="paragraph" w:styleId="Heading2">
    <w:name w:val="heading 2"/>
    <w:basedOn w:val="Normal"/>
    <w:next w:val="Normal"/>
    <w:link w:val="Heading2Char"/>
    <w:uiPriority w:val="9"/>
    <w:unhideWhenUsed/>
    <w:qFormat/>
    <w:rsid w:val="006F76D3"/>
    <w:pPr>
      <w:keepNext/>
      <w:keepLines/>
      <w:spacing w:before="240" w:line="288" w:lineRule="auto"/>
      <w:outlineLvl w:val="1"/>
    </w:pPr>
    <w:rPr>
      <w:rFonts w:asciiTheme="majorHAnsi" w:eastAsiaTheme="majorEastAsia" w:hAnsiTheme="majorHAnsi" w:cstheme="majorBidi"/>
      <w:caps/>
      <w:color w:val="F28D2C" w:themeColor="accent4"/>
      <w:sz w:val="46"/>
      <w:szCs w:val="26"/>
    </w:rPr>
  </w:style>
  <w:style w:type="paragraph" w:styleId="Heading3">
    <w:name w:val="heading 3"/>
    <w:basedOn w:val="Normal"/>
    <w:next w:val="Normal"/>
    <w:link w:val="Heading3Char"/>
    <w:uiPriority w:val="9"/>
    <w:unhideWhenUsed/>
    <w:qFormat/>
    <w:rsid w:val="002763DD"/>
    <w:pPr>
      <w:keepNext/>
      <w:keepLines/>
      <w:spacing w:line="400" w:lineRule="exact"/>
      <w:jc w:val="center"/>
      <w:outlineLvl w:val="2"/>
    </w:pPr>
    <w:rPr>
      <w:rFonts w:asciiTheme="majorHAnsi" w:eastAsiaTheme="majorEastAsia" w:hAnsiTheme="majorHAnsi" w:cstheme="majorBidi"/>
      <w:b/>
      <w:caps/>
      <w:color w:val="C5B89C" w:themeColor="accent3" w:themeShade="BF"/>
      <w:sz w:val="44"/>
      <w:szCs w:val="24"/>
    </w:rPr>
  </w:style>
  <w:style w:type="paragraph" w:styleId="Heading4">
    <w:name w:val="heading 4"/>
    <w:basedOn w:val="Normal"/>
    <w:next w:val="Normal"/>
    <w:link w:val="Heading4Char"/>
    <w:uiPriority w:val="9"/>
    <w:unhideWhenUsed/>
    <w:qFormat/>
    <w:rsid w:val="002763DD"/>
    <w:pPr>
      <w:keepNext/>
      <w:keepLines/>
      <w:spacing w:line="400" w:lineRule="exact"/>
      <w:jc w:val="center"/>
      <w:outlineLvl w:val="3"/>
    </w:pPr>
    <w:rPr>
      <w:rFonts w:asciiTheme="majorHAnsi" w:eastAsiaTheme="majorEastAsia" w:hAnsiTheme="majorHAnsi" w:cstheme="majorBidi"/>
      <w:iCs/>
      <w:color w:val="FFFFFF" w:themeColor="background1"/>
      <w:sz w:val="3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rsid w:val="00B443CE"/>
    <w:pPr>
      <w:tabs>
        <w:tab w:val="center" w:pos="4680"/>
        <w:tab w:val="right" w:pos="9360"/>
      </w:tabs>
    </w:pPr>
  </w:style>
  <w:style w:type="character" w:customStyle="1" w:styleId="HeaderChar">
    <w:name w:val="Header Char"/>
    <w:basedOn w:val="DefaultParagraphFont"/>
    <w:link w:val="Header"/>
    <w:uiPriority w:val="99"/>
    <w:semiHidden/>
    <w:rsid w:val="00F82CC0"/>
  </w:style>
  <w:style w:type="paragraph" w:styleId="Footer">
    <w:name w:val="footer"/>
    <w:basedOn w:val="Normal"/>
    <w:link w:val="FooterChar"/>
    <w:uiPriority w:val="99"/>
    <w:semiHidden/>
    <w:rsid w:val="007241DE"/>
  </w:style>
  <w:style w:type="character" w:customStyle="1" w:styleId="FooterChar">
    <w:name w:val="Footer Char"/>
    <w:basedOn w:val="DefaultParagraphFont"/>
    <w:link w:val="Footer"/>
    <w:uiPriority w:val="99"/>
    <w:semiHidden/>
    <w:rsid w:val="00F82CC0"/>
  </w:style>
  <w:style w:type="paragraph" w:styleId="Title">
    <w:name w:val="Title"/>
    <w:basedOn w:val="Normal"/>
    <w:next w:val="Normal"/>
    <w:link w:val="TitleChar"/>
    <w:uiPriority w:val="10"/>
    <w:qFormat/>
    <w:rsid w:val="003B6A7C"/>
    <w:pPr>
      <w:spacing w:line="2040" w:lineRule="exact"/>
      <w:contextualSpacing/>
      <w:jc w:val="right"/>
    </w:pPr>
    <w:rPr>
      <w:rFonts w:eastAsiaTheme="majorEastAsia" w:cstheme="majorBidi"/>
      <w:color w:val="FFFFFF" w:themeColor="background1"/>
      <w:sz w:val="200"/>
      <w:szCs w:val="56"/>
    </w:rPr>
  </w:style>
  <w:style w:type="character" w:customStyle="1" w:styleId="TitleChar">
    <w:name w:val="Title Char"/>
    <w:basedOn w:val="DefaultParagraphFont"/>
    <w:link w:val="Title"/>
    <w:uiPriority w:val="10"/>
    <w:rsid w:val="003B6A7C"/>
    <w:rPr>
      <w:rFonts w:eastAsiaTheme="majorEastAsia" w:cstheme="majorBidi"/>
      <w:color w:val="FFFFFF" w:themeColor="background1"/>
      <w:sz w:val="200"/>
      <w:szCs w:val="56"/>
    </w:rPr>
  </w:style>
  <w:style w:type="character" w:styleId="PlaceholderText">
    <w:name w:val="Placeholder Text"/>
    <w:basedOn w:val="DefaultParagraphFont"/>
    <w:uiPriority w:val="99"/>
    <w:semiHidden/>
    <w:rsid w:val="007241DE"/>
    <w:rPr>
      <w:color w:val="808080"/>
    </w:rPr>
  </w:style>
  <w:style w:type="paragraph" w:styleId="Subtitle">
    <w:name w:val="Subtitle"/>
    <w:basedOn w:val="Normal"/>
    <w:next w:val="Normal"/>
    <w:link w:val="SubtitleChar"/>
    <w:uiPriority w:val="11"/>
    <w:qFormat/>
    <w:rsid w:val="003B6A7C"/>
    <w:pPr>
      <w:numPr>
        <w:ilvl w:val="1"/>
      </w:numPr>
      <w:spacing w:line="1910" w:lineRule="exact"/>
      <w:jc w:val="right"/>
    </w:pPr>
    <w:rPr>
      <w:rFonts w:eastAsiaTheme="minorEastAsia"/>
      <w:i/>
      <w:color w:val="009DD5" w:themeColor="accent2"/>
      <w:sz w:val="169"/>
      <w:szCs w:val="22"/>
    </w:rPr>
  </w:style>
  <w:style w:type="character" w:customStyle="1" w:styleId="SubtitleChar">
    <w:name w:val="Subtitle Char"/>
    <w:basedOn w:val="DefaultParagraphFont"/>
    <w:link w:val="Subtitle"/>
    <w:uiPriority w:val="11"/>
    <w:rsid w:val="003B6A7C"/>
    <w:rPr>
      <w:rFonts w:eastAsiaTheme="minorEastAsia"/>
      <w:i/>
      <w:color w:val="009DD5" w:themeColor="accent2"/>
      <w:sz w:val="169"/>
      <w:szCs w:val="22"/>
    </w:rPr>
  </w:style>
  <w:style w:type="table" w:styleId="TableGrid">
    <w:name w:val="Table Grid"/>
    <w:basedOn w:val="TableNormal"/>
    <w:uiPriority w:val="39"/>
    <w:rsid w:val="008D168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99"/>
    <w:unhideWhenUsed/>
    <w:rsid w:val="00B95E3C"/>
    <w:pPr>
      <w:numPr>
        <w:numId w:val="4"/>
      </w:numPr>
      <w:spacing w:after="480"/>
    </w:pPr>
    <w:rPr>
      <w:rFonts w:asciiTheme="majorHAnsi" w:hAnsiTheme="majorHAnsi"/>
      <w:caps/>
      <w:sz w:val="15"/>
    </w:rPr>
  </w:style>
  <w:style w:type="numbering" w:customStyle="1" w:styleId="BullettedList">
    <w:name w:val="BullettedList"/>
    <w:uiPriority w:val="99"/>
    <w:rsid w:val="00180E8A"/>
    <w:pPr>
      <w:numPr>
        <w:numId w:val="2"/>
      </w:numPr>
    </w:pPr>
  </w:style>
  <w:style w:type="character" w:styleId="PageNumber">
    <w:name w:val="page number"/>
    <w:basedOn w:val="DefaultParagraphFont"/>
    <w:uiPriority w:val="99"/>
    <w:semiHidden/>
    <w:rsid w:val="00EB09CF"/>
    <w:rPr>
      <w:rFonts w:asciiTheme="majorHAnsi" w:hAnsiTheme="majorHAnsi"/>
      <w:color w:val="BD1633" w:themeColor="accent1" w:themeShade="BF"/>
      <w:sz w:val="18"/>
    </w:rPr>
  </w:style>
  <w:style w:type="character" w:customStyle="1" w:styleId="Heading1Char">
    <w:name w:val="Heading 1 Char"/>
    <w:basedOn w:val="DefaultParagraphFont"/>
    <w:link w:val="Heading1"/>
    <w:uiPriority w:val="9"/>
    <w:rsid w:val="001E3D30"/>
    <w:rPr>
      <w:rFonts w:asciiTheme="majorHAnsi" w:eastAsiaTheme="majorEastAsia" w:hAnsiTheme="majorHAnsi" w:cstheme="majorBidi"/>
      <w:color w:val="009DD5" w:themeColor="accent2"/>
      <w:sz w:val="66"/>
      <w:szCs w:val="32"/>
    </w:rPr>
  </w:style>
  <w:style w:type="paragraph" w:styleId="TOC1">
    <w:name w:val="toc 1"/>
    <w:basedOn w:val="Normal"/>
    <w:next w:val="Normal"/>
    <w:autoRedefine/>
    <w:uiPriority w:val="39"/>
    <w:unhideWhenUsed/>
    <w:rsid w:val="000B65A5"/>
    <w:pPr>
      <w:numPr>
        <w:numId w:val="5"/>
      </w:numPr>
      <w:tabs>
        <w:tab w:val="right" w:leader="dot" w:pos="2160"/>
      </w:tabs>
      <w:spacing w:after="480"/>
      <w:ind w:left="288" w:hanging="288"/>
    </w:pPr>
    <w:rPr>
      <w:rFonts w:asciiTheme="majorHAnsi" w:hAnsiTheme="majorHAnsi"/>
      <w:caps/>
    </w:rPr>
  </w:style>
  <w:style w:type="character" w:styleId="Hyperlink">
    <w:name w:val="Hyperlink"/>
    <w:basedOn w:val="DefaultParagraphFont"/>
    <w:uiPriority w:val="99"/>
    <w:semiHidden/>
    <w:rsid w:val="00EB09CF"/>
    <w:rPr>
      <w:color w:val="0563C1" w:themeColor="hyperlink"/>
      <w:u w:val="single"/>
    </w:rPr>
  </w:style>
  <w:style w:type="character" w:customStyle="1" w:styleId="Heading2Char">
    <w:name w:val="Heading 2 Char"/>
    <w:basedOn w:val="DefaultParagraphFont"/>
    <w:link w:val="Heading2"/>
    <w:uiPriority w:val="9"/>
    <w:rsid w:val="006F76D3"/>
    <w:rPr>
      <w:rFonts w:asciiTheme="majorHAnsi" w:eastAsiaTheme="majorEastAsia" w:hAnsiTheme="majorHAnsi" w:cstheme="majorBidi"/>
      <w:caps/>
      <w:color w:val="F28D2C" w:themeColor="accent4"/>
      <w:sz w:val="46"/>
      <w:szCs w:val="26"/>
    </w:rPr>
  </w:style>
  <w:style w:type="paragraph" w:styleId="TOC2">
    <w:name w:val="toc 2"/>
    <w:basedOn w:val="Normal"/>
    <w:next w:val="Normal"/>
    <w:autoRedefine/>
    <w:uiPriority w:val="39"/>
    <w:unhideWhenUsed/>
    <w:rsid w:val="00D15EF9"/>
    <w:pPr>
      <w:numPr>
        <w:numId w:val="6"/>
      </w:numPr>
      <w:tabs>
        <w:tab w:val="right" w:leader="dot" w:pos="2160"/>
      </w:tabs>
      <w:spacing w:after="480"/>
      <w:ind w:left="288" w:hanging="288"/>
    </w:pPr>
    <w:rPr>
      <w:rFonts w:asciiTheme="majorHAnsi" w:hAnsiTheme="majorHAnsi"/>
      <w:caps/>
    </w:rPr>
  </w:style>
  <w:style w:type="paragraph" w:customStyle="1" w:styleId="IssueInfo">
    <w:name w:val="Issue Info"/>
    <w:basedOn w:val="Normal"/>
    <w:link w:val="IssueInfoChar"/>
    <w:uiPriority w:val="12"/>
    <w:qFormat/>
    <w:rsid w:val="009B0B15"/>
    <w:pPr>
      <w:ind w:left="1296"/>
    </w:pPr>
    <w:rPr>
      <w:rFonts w:asciiTheme="majorHAnsi" w:hAnsiTheme="majorHAnsi"/>
      <w:b/>
      <w:color w:val="F28D2C" w:themeColor="accent4"/>
      <w:sz w:val="16"/>
    </w:rPr>
  </w:style>
  <w:style w:type="paragraph" w:customStyle="1" w:styleId="Tagline">
    <w:name w:val="Tagline"/>
    <w:basedOn w:val="Normal"/>
    <w:link w:val="TaglineChar"/>
    <w:uiPriority w:val="13"/>
    <w:qFormat/>
    <w:rsid w:val="00AA4F39"/>
    <w:pPr>
      <w:spacing w:line="300" w:lineRule="exact"/>
    </w:pPr>
    <w:rPr>
      <w:rFonts w:asciiTheme="majorHAnsi" w:hAnsiTheme="majorHAnsi"/>
      <w:caps/>
      <w:color w:val="4A412B" w:themeColor="accent3" w:themeShade="40"/>
      <w:spacing w:val="20"/>
      <w:sz w:val="19"/>
    </w:rPr>
  </w:style>
  <w:style w:type="character" w:customStyle="1" w:styleId="IssueInfoChar">
    <w:name w:val="Issue Info Char"/>
    <w:basedOn w:val="DefaultParagraphFont"/>
    <w:link w:val="IssueInfo"/>
    <w:uiPriority w:val="12"/>
    <w:rsid w:val="00F82CC0"/>
    <w:rPr>
      <w:rFonts w:asciiTheme="majorHAnsi" w:hAnsiTheme="majorHAnsi"/>
      <w:b/>
      <w:color w:val="F28D2C" w:themeColor="accent4"/>
      <w:sz w:val="16"/>
    </w:rPr>
  </w:style>
  <w:style w:type="paragraph" w:styleId="Quote">
    <w:name w:val="Quote"/>
    <w:basedOn w:val="Normal"/>
    <w:next w:val="Normal"/>
    <w:link w:val="QuoteChar"/>
    <w:uiPriority w:val="29"/>
    <w:qFormat/>
    <w:rsid w:val="001E3D30"/>
    <w:pPr>
      <w:spacing w:after="160"/>
    </w:pPr>
    <w:rPr>
      <w:rFonts w:asciiTheme="majorHAnsi" w:hAnsiTheme="majorHAnsi"/>
      <w:i/>
      <w:iCs/>
      <w:color w:val="538135" w:themeColor="accent6" w:themeShade="BF"/>
      <w:sz w:val="20"/>
    </w:rPr>
  </w:style>
  <w:style w:type="character" w:customStyle="1" w:styleId="TaglineChar">
    <w:name w:val="Tagline Char"/>
    <w:basedOn w:val="DefaultParagraphFont"/>
    <w:link w:val="Tagline"/>
    <w:uiPriority w:val="13"/>
    <w:rsid w:val="00F82CC0"/>
    <w:rPr>
      <w:rFonts w:asciiTheme="majorHAnsi" w:hAnsiTheme="majorHAnsi"/>
      <w:caps/>
      <w:color w:val="4A412B" w:themeColor="accent3" w:themeShade="40"/>
      <w:spacing w:val="20"/>
      <w:sz w:val="19"/>
    </w:rPr>
  </w:style>
  <w:style w:type="character" w:customStyle="1" w:styleId="QuoteChar">
    <w:name w:val="Quote Char"/>
    <w:basedOn w:val="DefaultParagraphFont"/>
    <w:link w:val="Quote"/>
    <w:uiPriority w:val="29"/>
    <w:rsid w:val="001E3D30"/>
    <w:rPr>
      <w:rFonts w:asciiTheme="majorHAnsi" w:hAnsiTheme="majorHAnsi"/>
      <w:i/>
      <w:iCs/>
      <w:color w:val="538135" w:themeColor="accent6" w:themeShade="BF"/>
      <w:sz w:val="20"/>
    </w:rPr>
  </w:style>
  <w:style w:type="paragraph" w:styleId="BalloonText">
    <w:name w:val="Balloon Text"/>
    <w:basedOn w:val="Normal"/>
    <w:link w:val="BalloonTextChar"/>
    <w:uiPriority w:val="99"/>
    <w:semiHidden/>
    <w:unhideWhenUsed/>
    <w:rsid w:val="006F76D3"/>
    <w:pPr>
      <w:spacing w:line="240" w:lineRule="auto"/>
    </w:pPr>
    <w:rPr>
      <w:rFonts w:ascii="Segoe UI" w:hAnsi="Segoe UI" w:cs="Segoe UI"/>
    </w:rPr>
  </w:style>
  <w:style w:type="character" w:customStyle="1" w:styleId="BalloonTextChar">
    <w:name w:val="Balloon Text Char"/>
    <w:basedOn w:val="DefaultParagraphFont"/>
    <w:link w:val="BalloonText"/>
    <w:uiPriority w:val="99"/>
    <w:semiHidden/>
    <w:rsid w:val="006F76D3"/>
    <w:rPr>
      <w:rFonts w:ascii="Segoe UI" w:hAnsi="Segoe UI" w:cs="Segoe UI"/>
    </w:rPr>
  </w:style>
  <w:style w:type="paragraph" w:customStyle="1" w:styleId="Quote2">
    <w:name w:val="Quote2"/>
    <w:basedOn w:val="Normal"/>
    <w:link w:val="Quote2Char"/>
    <w:uiPriority w:val="29"/>
    <w:qFormat/>
    <w:rsid w:val="00EF7408"/>
    <w:pPr>
      <w:spacing w:line="240" w:lineRule="exact"/>
      <w:ind w:left="144" w:right="288"/>
      <w:jc w:val="center"/>
    </w:pPr>
    <w:rPr>
      <w:rFonts w:asciiTheme="majorHAnsi" w:hAnsiTheme="majorHAnsi"/>
      <w:color w:val="BD1633" w:themeColor="accent1" w:themeShade="BF"/>
      <w:sz w:val="17"/>
    </w:rPr>
  </w:style>
  <w:style w:type="paragraph" w:customStyle="1" w:styleId="Quotename">
    <w:name w:val="Quote name"/>
    <w:basedOn w:val="Normal"/>
    <w:next w:val="Normal"/>
    <w:link w:val="QuotenameChar"/>
    <w:uiPriority w:val="30"/>
    <w:qFormat/>
    <w:rsid w:val="006A0F2F"/>
    <w:pPr>
      <w:spacing w:line="280" w:lineRule="exact"/>
      <w:jc w:val="center"/>
    </w:pPr>
    <w:rPr>
      <w:rFonts w:asciiTheme="majorHAnsi" w:hAnsiTheme="majorHAnsi"/>
      <w:caps/>
      <w:sz w:val="13"/>
    </w:rPr>
  </w:style>
  <w:style w:type="character" w:customStyle="1" w:styleId="Quote2Char">
    <w:name w:val="Quote2 Char"/>
    <w:basedOn w:val="DefaultParagraphFont"/>
    <w:link w:val="Quote2"/>
    <w:uiPriority w:val="29"/>
    <w:rsid w:val="00F82CC0"/>
    <w:rPr>
      <w:rFonts w:asciiTheme="majorHAnsi" w:hAnsiTheme="majorHAnsi"/>
      <w:color w:val="BD1633" w:themeColor="accent1" w:themeShade="BF"/>
      <w:sz w:val="17"/>
    </w:rPr>
  </w:style>
  <w:style w:type="character" w:customStyle="1" w:styleId="Heading3Char">
    <w:name w:val="Heading 3 Char"/>
    <w:basedOn w:val="DefaultParagraphFont"/>
    <w:link w:val="Heading3"/>
    <w:uiPriority w:val="9"/>
    <w:rsid w:val="002763DD"/>
    <w:rPr>
      <w:rFonts w:asciiTheme="majorHAnsi" w:eastAsiaTheme="majorEastAsia" w:hAnsiTheme="majorHAnsi" w:cstheme="majorBidi"/>
      <w:b/>
      <w:caps/>
      <w:color w:val="C5B89C" w:themeColor="accent3" w:themeShade="BF"/>
      <w:sz w:val="44"/>
      <w:szCs w:val="24"/>
    </w:rPr>
  </w:style>
  <w:style w:type="character" w:customStyle="1" w:styleId="QuotenameChar">
    <w:name w:val="Quote name Char"/>
    <w:basedOn w:val="DefaultParagraphFont"/>
    <w:link w:val="Quotename"/>
    <w:uiPriority w:val="30"/>
    <w:rsid w:val="00F82CC0"/>
    <w:rPr>
      <w:rFonts w:asciiTheme="majorHAnsi" w:hAnsiTheme="majorHAnsi"/>
      <w:caps/>
      <w:sz w:val="13"/>
    </w:rPr>
  </w:style>
  <w:style w:type="character" w:customStyle="1" w:styleId="Heading4Char">
    <w:name w:val="Heading 4 Char"/>
    <w:basedOn w:val="DefaultParagraphFont"/>
    <w:link w:val="Heading4"/>
    <w:uiPriority w:val="9"/>
    <w:rsid w:val="002763DD"/>
    <w:rPr>
      <w:rFonts w:asciiTheme="majorHAnsi" w:eastAsiaTheme="majorEastAsia" w:hAnsiTheme="majorHAnsi" w:cstheme="majorBidi"/>
      <w:iCs/>
      <w:color w:val="FFFFFF" w:themeColor="background1"/>
      <w:sz w:val="34"/>
    </w:rPr>
  </w:style>
  <w:style w:type="paragraph" w:customStyle="1" w:styleId="Quote3">
    <w:name w:val="Quote3"/>
    <w:basedOn w:val="Normal"/>
    <w:link w:val="Quote3Char"/>
    <w:uiPriority w:val="29"/>
    <w:qFormat/>
    <w:rsid w:val="00D15EF9"/>
    <w:pPr>
      <w:spacing w:line="312" w:lineRule="auto"/>
      <w:jc w:val="center"/>
    </w:pPr>
    <w:rPr>
      <w:rFonts w:asciiTheme="majorHAnsi" w:hAnsiTheme="majorHAnsi"/>
      <w:color w:val="FFFFFF" w:themeColor="background1"/>
      <w:lang w:val="en"/>
    </w:rPr>
  </w:style>
  <w:style w:type="paragraph" w:customStyle="1" w:styleId="Logo">
    <w:name w:val="Logo"/>
    <w:basedOn w:val="Normal"/>
    <w:link w:val="LogoChar"/>
    <w:uiPriority w:val="31"/>
    <w:qFormat/>
    <w:rsid w:val="00401D51"/>
    <w:pPr>
      <w:jc w:val="center"/>
    </w:pPr>
    <w:rPr>
      <w:rFonts w:asciiTheme="majorHAnsi" w:hAnsiTheme="majorHAnsi"/>
      <w:color w:val="4A412B" w:themeColor="accent3" w:themeShade="40"/>
      <w:sz w:val="22"/>
      <w:lang w:val="en"/>
    </w:rPr>
  </w:style>
  <w:style w:type="character" w:customStyle="1" w:styleId="Quote3Char">
    <w:name w:val="Quote3 Char"/>
    <w:basedOn w:val="DefaultParagraphFont"/>
    <w:link w:val="Quote3"/>
    <w:uiPriority w:val="29"/>
    <w:rsid w:val="00F82CC0"/>
    <w:rPr>
      <w:rFonts w:asciiTheme="majorHAnsi" w:hAnsiTheme="majorHAnsi"/>
      <w:color w:val="FFFFFF" w:themeColor="background1"/>
      <w:lang w:val="en"/>
    </w:rPr>
  </w:style>
  <w:style w:type="paragraph" w:customStyle="1" w:styleId="Contact">
    <w:name w:val="Contact"/>
    <w:basedOn w:val="Normal"/>
    <w:link w:val="ContactChar"/>
    <w:uiPriority w:val="32"/>
    <w:qFormat/>
    <w:rsid w:val="00401D51"/>
    <w:pPr>
      <w:jc w:val="center"/>
    </w:pPr>
    <w:rPr>
      <w:rFonts w:asciiTheme="majorHAnsi" w:hAnsiTheme="majorHAnsi"/>
      <w:sz w:val="15"/>
      <w:lang w:val="en"/>
    </w:rPr>
  </w:style>
  <w:style w:type="character" w:customStyle="1" w:styleId="LogoChar">
    <w:name w:val="Logo Char"/>
    <w:basedOn w:val="DefaultParagraphFont"/>
    <w:link w:val="Logo"/>
    <w:uiPriority w:val="31"/>
    <w:rsid w:val="00F82CC0"/>
    <w:rPr>
      <w:rFonts w:asciiTheme="majorHAnsi" w:hAnsiTheme="majorHAnsi"/>
      <w:color w:val="4A412B" w:themeColor="accent3" w:themeShade="40"/>
      <w:sz w:val="22"/>
      <w:lang w:val="en"/>
    </w:rPr>
  </w:style>
  <w:style w:type="character" w:customStyle="1" w:styleId="ContactChar">
    <w:name w:val="Contact Char"/>
    <w:basedOn w:val="DefaultParagraphFont"/>
    <w:link w:val="Contact"/>
    <w:uiPriority w:val="32"/>
    <w:rsid w:val="00F82CC0"/>
    <w:rPr>
      <w:rFonts w:asciiTheme="majorHAnsi" w:hAnsiTheme="majorHAnsi"/>
      <w:sz w:val="15"/>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Documents%20and%20Settings/tamic.MCG/Desktop/PubWORK/FN9980301-PB/FN99803-IMG12.JPG" TargetMode="External"/><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5.jpe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file:///C:\Documents%20and%20Settings\tamic.MCG\Desktop\PubWORK\FN9980301-PB\FN99803-IMG12.JPG" TargetMode="External"/><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yperlink" Target="https://www.layoutready.com/?utm_source=microsoft&amp;utm_medium=file&amp;utm_campaign=office_online"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file:///C:\Documents%20and%20Settings\tamic.MCG\Desktop\PubWORK\FN9980301-PB\FN99803-IMG08.JPG" TargetMode="External"/><Relationship Id="rId22"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8" Type="http://schemas.openxmlformats.org/officeDocument/2006/relationships/image" Target="../Documents%20and%20Settings/tamic.MCG/Desktop/PubWORK/FN9980301-PB/FN99803-IMG05.JPG" TargetMode="External"/><Relationship Id="rId3" Type="http://schemas.openxmlformats.org/officeDocument/2006/relationships/image" Target="media/image9.jpeg"/><Relationship Id="rId7" Type="http://schemas.openxmlformats.org/officeDocument/2006/relationships/image" Target="media/image11.jpeg"/><Relationship Id="rId12" Type="http://schemas.openxmlformats.org/officeDocument/2006/relationships/image" Target="../Documents%20and%20Settings/tamic.MCG/Desktop/PubWORK/FN9980301-PB/FN99803-IMG03.JPG" TargetMode="External"/><Relationship Id="rId2" Type="http://schemas.openxmlformats.org/officeDocument/2006/relationships/image" Target="file:///C:\Documents%20and%20Settings\tamic.MCG\Desktop\PubWORK\FN9980301-PB\FN99803-IMG05.JPG" TargetMode="External"/><Relationship Id="rId1" Type="http://schemas.openxmlformats.org/officeDocument/2006/relationships/image" Target="media/image8.jpeg"/><Relationship Id="rId6" Type="http://schemas.openxmlformats.org/officeDocument/2006/relationships/image" Target="file:///C:\Documents%20and%20Settings\tamic.MCG\Desktop\PubWORK\FN9980301-PB\FN99803-IMG03.JPG" TargetMode="External"/><Relationship Id="rId11" Type="http://schemas.openxmlformats.org/officeDocument/2006/relationships/image" Target="media/image13.jpeg"/><Relationship Id="rId5" Type="http://schemas.openxmlformats.org/officeDocument/2006/relationships/image" Target="media/image10.jpeg"/><Relationship Id="rId10" Type="http://schemas.openxmlformats.org/officeDocument/2006/relationships/image" Target="../Documents%20and%20Settings/tamic.MCG/Desktop/PubWORK/FN9980301-PB/FN99803-IMG04.JPG" TargetMode="External"/><Relationship Id="rId4" Type="http://schemas.openxmlformats.org/officeDocument/2006/relationships/image" Target="file:///C:\Documents%20and%20Settings\tamic.MCG\Desktop\PubWORK\FN9980301-PB\FN99803-IMG04.JPG" TargetMode="External"/><Relationship Id="rId9" Type="http://schemas.openxmlformats.org/officeDocument/2006/relationships/image" Target="media/image1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truscott\Application%20Data\Microsoft\Templates\Financial%20business%20newsletter%20(2%20pages).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F4C1B85FEC9479AB6BFF31089F342E8"/>
        <w:category>
          <w:name w:val="General"/>
          <w:gallery w:val="placeholder"/>
        </w:category>
        <w:types>
          <w:type w:val="bbPlcHdr"/>
        </w:types>
        <w:behaviors>
          <w:behavior w:val="content"/>
        </w:behaviors>
        <w:guid w:val="{E0FED775-0BEC-4BDF-AABB-AACC25E33368}"/>
      </w:docPartPr>
      <w:docPartBody>
        <w:p w:rsidR="00000000" w:rsidRDefault="00000000">
          <w:pPr>
            <w:pStyle w:val="1F4C1B85FEC9479AB6BFF31089F342E8"/>
          </w:pPr>
          <w:r w:rsidRPr="005075CA">
            <w:t>ISSUE</w:t>
          </w:r>
        </w:p>
      </w:docPartBody>
    </w:docPart>
    <w:docPart>
      <w:docPartPr>
        <w:name w:val="500051B82F594EDE99C284AAAF9F1E0F"/>
        <w:category>
          <w:name w:val="General"/>
          <w:gallery w:val="placeholder"/>
        </w:category>
        <w:types>
          <w:type w:val="bbPlcHdr"/>
        </w:types>
        <w:behaviors>
          <w:behavior w:val="content"/>
        </w:behaviors>
        <w:guid w:val="{21FD45D9-6B67-419C-BB45-98809D63E357}"/>
      </w:docPartPr>
      <w:docPartBody>
        <w:p w:rsidR="00000000" w:rsidRDefault="00000000">
          <w:pPr>
            <w:pStyle w:val="500051B82F594EDE99C284AAAF9F1E0F"/>
          </w:pPr>
          <w:r w:rsidRPr="005075CA">
            <w:t>VOLUME</w:t>
          </w:r>
        </w:p>
      </w:docPartBody>
    </w:docPart>
    <w:docPart>
      <w:docPartPr>
        <w:name w:val="880E42925BCF49CABFE2079A50CE3B29"/>
        <w:category>
          <w:name w:val="General"/>
          <w:gallery w:val="placeholder"/>
        </w:category>
        <w:types>
          <w:type w:val="bbPlcHdr"/>
        </w:types>
        <w:behaviors>
          <w:behavior w:val="content"/>
        </w:behaviors>
        <w:guid w:val="{A82B1C7C-119E-4052-99AE-CD46F7FF2BCA}"/>
      </w:docPartPr>
      <w:docPartBody>
        <w:p w:rsidR="00000000" w:rsidRDefault="00000000">
          <w:pPr>
            <w:pStyle w:val="880E42925BCF49CABFE2079A50CE3B29"/>
          </w:pPr>
          <w:r w:rsidRPr="005075CA">
            <w:t>YEAR</w:t>
          </w:r>
        </w:p>
      </w:docPartBody>
    </w:docPart>
    <w:docPart>
      <w:docPartPr>
        <w:name w:val="D7F7CF4593694F4DB6010C5E96A09F1A"/>
        <w:category>
          <w:name w:val="General"/>
          <w:gallery w:val="placeholder"/>
        </w:category>
        <w:types>
          <w:type w:val="bbPlcHdr"/>
        </w:types>
        <w:behaviors>
          <w:behavior w:val="content"/>
        </w:behaviors>
        <w:guid w:val="{AB6F516F-C559-44DD-A000-E91BAEC05012}"/>
      </w:docPartPr>
      <w:docPartBody>
        <w:p w:rsidR="00000000" w:rsidRDefault="00000000">
          <w:pPr>
            <w:pStyle w:val="D7F7CF4593694F4DB6010C5E96A09F1A"/>
          </w:pPr>
          <w:r w:rsidRPr="00AA4F39">
            <w:t>ADDRESSING THE NEEDS OF INDIVIDUAL INVESTORS AND PLANTING THE SEEDS FOR A SECURE FUTURE.</w:t>
          </w:r>
        </w:p>
      </w:docPartBody>
    </w:docPart>
    <w:docPart>
      <w:docPartPr>
        <w:name w:val="D51A02BC0C6D40D5ADCB9DAF477DD68F"/>
        <w:category>
          <w:name w:val="General"/>
          <w:gallery w:val="placeholder"/>
        </w:category>
        <w:types>
          <w:type w:val="bbPlcHdr"/>
        </w:types>
        <w:behaviors>
          <w:behavior w:val="content"/>
        </w:behaviors>
        <w:guid w:val="{4008B127-05A9-4BAA-8A3A-B33939D96078}"/>
      </w:docPartPr>
      <w:docPartBody>
        <w:p w:rsidR="00000000" w:rsidRDefault="00000000">
          <w:pPr>
            <w:pStyle w:val="D51A02BC0C6D40D5ADCB9DAF477DD68F"/>
          </w:pPr>
          <w:r>
            <w:t>Lorem ipsum dolor sit amet, consectetuer adipiscing elit, sed diam wisi nibh euismod tincidunt ut laoreet dolore magna aliquam erat volutpat, Ut wisi enim ad minim veniam, quis nostrud exerci, lorem dolore sit.</w:t>
          </w:r>
        </w:p>
      </w:docPartBody>
    </w:docPart>
    <w:docPart>
      <w:docPartPr>
        <w:name w:val="DE658A9F254A457D878554916FB1A413"/>
        <w:category>
          <w:name w:val="General"/>
          <w:gallery w:val="placeholder"/>
        </w:category>
        <w:types>
          <w:type w:val="bbPlcHdr"/>
        </w:types>
        <w:behaviors>
          <w:behavior w:val="content"/>
        </w:behaviors>
        <w:guid w:val="{DA030600-3BF3-4596-B8B8-DD93B31E0435}"/>
      </w:docPartPr>
      <w:docPartBody>
        <w:p w:rsidR="00000000" w:rsidRDefault="00000000">
          <w:pPr>
            <w:pStyle w:val="DE658A9F254A457D878554916FB1A413"/>
          </w:pPr>
          <w:r>
            <w:t>Helping you achieve your financial goals</w:t>
          </w:r>
        </w:p>
      </w:docPartBody>
    </w:docPart>
    <w:docPart>
      <w:docPartPr>
        <w:name w:val="ABC98F9F12C1414E909AB2AC6DB42C66"/>
        <w:category>
          <w:name w:val="General"/>
          <w:gallery w:val="placeholder"/>
        </w:category>
        <w:types>
          <w:type w:val="bbPlcHdr"/>
        </w:types>
        <w:behaviors>
          <w:behavior w:val="content"/>
        </w:behaviors>
        <w:guid w:val="{12046356-B9A7-4929-BC38-096E503B4512}"/>
      </w:docPartPr>
      <w:docPartBody>
        <w:p w:rsidR="00000000" w:rsidRDefault="00000000">
          <w:pPr>
            <w:pStyle w:val="ABC98F9F12C1414E909AB2AC6DB42C66"/>
          </w:pPr>
          <w:r w:rsidRPr="00CE7258">
            <w:t>MARKET WATCH</w:t>
          </w:r>
        </w:p>
      </w:docPartBody>
    </w:docPart>
    <w:docPart>
      <w:docPartPr>
        <w:name w:val="CE67BFEDC3CC4B908CCFDF7922715099"/>
        <w:category>
          <w:name w:val="General"/>
          <w:gallery w:val="placeholder"/>
        </w:category>
        <w:types>
          <w:type w:val="bbPlcHdr"/>
        </w:types>
        <w:behaviors>
          <w:behavior w:val="content"/>
        </w:behaviors>
        <w:guid w:val="{F98A590E-E512-48A2-933C-B6EF97256AF6}"/>
      </w:docPartPr>
      <w:docPartBody>
        <w:p w:rsidR="00000000" w:rsidRDefault="00000000">
          <w:pPr>
            <w:pStyle w:val="CE67BFEDC3CC4B908CCFDF7922715099"/>
          </w:pPr>
          <w:r>
            <w:t xml:space="preserve">Etuer adipiscing elit, sed diam nonummy nibh euismod tincidunt ut laoreet dolore magna </w:t>
          </w:r>
          <w:r w:rsidRPr="006F76D3">
            <w:t xml:space="preserve">aliquam erat volutpat. </w:t>
          </w:r>
          <w:r w:rsidRPr="006F76D3">
            <w:rPr>
              <w:lang w:val="it-IT"/>
            </w:rPr>
            <w:t xml:space="preserve">Ut wisi enim ad minim veniam, quis nostrud exerci tation ullamcorper. Et iusto odio dignissim qui blandit praesent luptatum zzril delenit augue duis dolore te feugait nulla facilisi. </w:t>
          </w:r>
          <w:r w:rsidRPr="006F76D3">
            <w:t xml:space="preserve">Lorem ipsum dolor sit amet, consectetuer adipiscing elit, sed diam nonummy nibh euismod tincidunt ut laoreet dolore magna aliquam erat volutpat. </w:t>
          </w:r>
          <w:r>
            <w:t>Ut wisi enim ad minim veniam, quis nostrud exerci tation ullamcorper  consectetuer adipiscing elit.</w:t>
          </w:r>
        </w:p>
      </w:docPartBody>
    </w:docPart>
    <w:docPart>
      <w:docPartPr>
        <w:name w:val="927FE6D03B904C18BCF7C4268C17A070"/>
        <w:category>
          <w:name w:val="General"/>
          <w:gallery w:val="placeholder"/>
        </w:category>
        <w:types>
          <w:type w:val="bbPlcHdr"/>
        </w:types>
        <w:behaviors>
          <w:behavior w:val="content"/>
        </w:behaviors>
        <w:guid w:val="{C1BE0C4C-0067-4A0D-8395-9A2826878FED}"/>
      </w:docPartPr>
      <w:docPartBody>
        <w:p w:rsidR="00000000" w:rsidRDefault="00000000">
          <w:pPr>
            <w:pStyle w:val="927FE6D03B904C18BCF7C4268C17A070"/>
          </w:pPr>
          <w:r w:rsidRPr="0077516E">
            <w:t>Getting the most from our research</w:t>
          </w:r>
        </w:p>
      </w:docPartBody>
    </w:docPart>
    <w:docPart>
      <w:docPartPr>
        <w:name w:val="C87C4234586148FD82B7D8532F23F6C2"/>
        <w:category>
          <w:name w:val="General"/>
          <w:gallery w:val="placeholder"/>
        </w:category>
        <w:types>
          <w:type w:val="bbPlcHdr"/>
        </w:types>
        <w:behaviors>
          <w:behavior w:val="content"/>
        </w:behaviors>
        <w:guid w:val="{F98C544B-A306-4F16-86CE-A4F9ED5BE3CC}"/>
      </w:docPartPr>
      <w:docPartBody>
        <w:p w:rsidR="00000000" w:rsidRDefault="00000000">
          <w:pPr>
            <w:pStyle w:val="C87C4234586148FD82B7D8532F23F6C2"/>
          </w:pPr>
          <w:r w:rsidRPr="0077516E">
            <w:t>Lorem ipsum dolor sit amet, consectetuer dolor te  diam wisi nibh euismod tincidunt ut laoreet, wisi ut laoreet dolore magna aliqua.</w:t>
          </w:r>
        </w:p>
      </w:docPartBody>
    </w:docPart>
    <w:docPart>
      <w:docPartPr>
        <w:name w:val="72B08E501B004F279C729395B97C58EA"/>
        <w:category>
          <w:name w:val="General"/>
          <w:gallery w:val="placeholder"/>
        </w:category>
        <w:types>
          <w:type w:val="bbPlcHdr"/>
        </w:types>
        <w:behaviors>
          <w:behavior w:val="content"/>
        </w:behaviors>
        <w:guid w:val="{A5145265-C6BB-46F1-9A55-4F8441201403}"/>
      </w:docPartPr>
      <w:docPartBody>
        <w:p w:rsidR="00000000" w:rsidRDefault="00000000">
          <w:pPr>
            <w:pStyle w:val="72B08E501B004F279C729395B97C58EA"/>
          </w:pPr>
          <w:r>
            <w:t>“</w:t>
          </w:r>
          <w:r>
            <w:rPr>
              <w:lang w:val="en"/>
            </w:rPr>
            <w:t>Lorem ipsum dolor te sit amet, consectetuer adipiscing elit, sed diam nonummy nibh euismod.”</w:t>
          </w:r>
        </w:p>
      </w:docPartBody>
    </w:docPart>
    <w:docPart>
      <w:docPartPr>
        <w:name w:val="9B669551CA6E400496BE4049C71CA17B"/>
        <w:category>
          <w:name w:val="General"/>
          <w:gallery w:val="placeholder"/>
        </w:category>
        <w:types>
          <w:type w:val="bbPlcHdr"/>
        </w:types>
        <w:behaviors>
          <w:behavior w:val="content"/>
        </w:behaviors>
        <w:guid w:val="{AFFC1EC3-E506-4FF4-AE2E-4285C520DC35}"/>
      </w:docPartPr>
      <w:docPartBody>
        <w:p w:rsidR="00000000" w:rsidRDefault="00000000">
          <w:pPr>
            <w:pStyle w:val="9B669551CA6E400496BE4049C71CA17B"/>
          </w:pPr>
          <w:r w:rsidRPr="006A0F2F">
            <w:t>FIRST M. LASTNAME</w:t>
          </w:r>
        </w:p>
      </w:docPartBody>
    </w:docPart>
    <w:docPart>
      <w:docPartPr>
        <w:name w:val="517EE248817B42EBAC71B956A880783D"/>
        <w:category>
          <w:name w:val="General"/>
          <w:gallery w:val="placeholder"/>
        </w:category>
        <w:types>
          <w:type w:val="bbPlcHdr"/>
        </w:types>
        <w:behaviors>
          <w:behavior w:val="content"/>
        </w:behaviors>
        <w:guid w:val="{FBEC6092-4B8C-43CE-B8E0-DBB42856E137}"/>
      </w:docPartPr>
      <w:docPartBody>
        <w:p w:rsidR="00000000" w:rsidRDefault="00000000">
          <w:pPr>
            <w:pStyle w:val="517EE248817B42EBAC71B956A880783D"/>
          </w:pPr>
          <w:r>
            <w:rPr>
              <w:lang w:val="en"/>
            </w:rPr>
            <w:t>focus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785F"/>
    <w:rsid w:val="00CC785F"/>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F4C1B85FEC9479AB6BFF31089F342E8">
    <w:name w:val="1F4C1B85FEC9479AB6BFF31089F342E8"/>
  </w:style>
  <w:style w:type="paragraph" w:customStyle="1" w:styleId="500051B82F594EDE99C284AAAF9F1E0F">
    <w:name w:val="500051B82F594EDE99C284AAAF9F1E0F"/>
  </w:style>
  <w:style w:type="paragraph" w:customStyle="1" w:styleId="880E42925BCF49CABFE2079A50CE3B29">
    <w:name w:val="880E42925BCF49CABFE2079A50CE3B29"/>
  </w:style>
  <w:style w:type="paragraph" w:customStyle="1" w:styleId="D7F7CF4593694F4DB6010C5E96A09F1A">
    <w:name w:val="D7F7CF4593694F4DB6010C5E96A09F1A"/>
  </w:style>
  <w:style w:type="paragraph" w:customStyle="1" w:styleId="D51A02BC0C6D40D5ADCB9DAF477DD68F">
    <w:name w:val="D51A02BC0C6D40D5ADCB9DAF477DD68F"/>
  </w:style>
  <w:style w:type="paragraph" w:customStyle="1" w:styleId="DE658A9F254A457D878554916FB1A413">
    <w:name w:val="DE658A9F254A457D878554916FB1A413"/>
  </w:style>
  <w:style w:type="paragraph" w:customStyle="1" w:styleId="ABC98F9F12C1414E909AB2AC6DB42C66">
    <w:name w:val="ABC98F9F12C1414E909AB2AC6DB42C66"/>
  </w:style>
  <w:style w:type="paragraph" w:customStyle="1" w:styleId="CE67BFEDC3CC4B908CCFDF7922715099">
    <w:name w:val="CE67BFEDC3CC4B908CCFDF7922715099"/>
  </w:style>
  <w:style w:type="paragraph" w:customStyle="1" w:styleId="927FE6D03B904C18BCF7C4268C17A070">
    <w:name w:val="927FE6D03B904C18BCF7C4268C17A070"/>
  </w:style>
  <w:style w:type="paragraph" w:customStyle="1" w:styleId="C87C4234586148FD82B7D8532F23F6C2">
    <w:name w:val="C87C4234586148FD82B7D8532F23F6C2"/>
  </w:style>
  <w:style w:type="paragraph" w:customStyle="1" w:styleId="72B08E501B004F279C729395B97C58EA">
    <w:name w:val="72B08E501B004F279C729395B97C58EA"/>
  </w:style>
  <w:style w:type="paragraph" w:customStyle="1" w:styleId="9B669551CA6E400496BE4049C71CA17B">
    <w:name w:val="9B669551CA6E400496BE4049C71CA17B"/>
  </w:style>
  <w:style w:type="paragraph" w:customStyle="1" w:styleId="74D5FE026D284DB5A694004C6F5C0A38">
    <w:name w:val="74D5FE026D284DB5A694004C6F5C0A38"/>
  </w:style>
  <w:style w:type="paragraph" w:customStyle="1" w:styleId="9B38EB83C74A4371B940D613F4FF11CD">
    <w:name w:val="9B38EB83C74A4371B940D613F4FF11CD"/>
  </w:style>
  <w:style w:type="paragraph" w:customStyle="1" w:styleId="979E1B212CED4D928EA9BEE6E460BA25">
    <w:name w:val="979E1B212CED4D928EA9BEE6E460BA25"/>
  </w:style>
  <w:style w:type="paragraph" w:customStyle="1" w:styleId="3877D738EFC54493AA32AF7CE6DAED28">
    <w:name w:val="3877D738EFC54493AA32AF7CE6DAED28"/>
  </w:style>
  <w:style w:type="paragraph" w:customStyle="1" w:styleId="C4B6C441F8A14CC2BF8096F7BB5103D1">
    <w:name w:val="C4B6C441F8A14CC2BF8096F7BB5103D1"/>
  </w:style>
  <w:style w:type="character" w:styleId="PlaceholderText">
    <w:name w:val="Placeholder Text"/>
    <w:basedOn w:val="DefaultParagraphFont"/>
    <w:uiPriority w:val="99"/>
    <w:semiHidden/>
    <w:rPr>
      <w:color w:val="808080"/>
    </w:rPr>
  </w:style>
  <w:style w:type="paragraph" w:customStyle="1" w:styleId="3CE29138616C499FB376375A3130B8BC">
    <w:name w:val="3CE29138616C499FB376375A3130B8BC"/>
  </w:style>
  <w:style w:type="paragraph" w:customStyle="1" w:styleId="0D8A55489D29422C9613BE5CEB84BBB1">
    <w:name w:val="0D8A55489D29422C9613BE5CEB84BBB1"/>
  </w:style>
  <w:style w:type="paragraph" w:customStyle="1" w:styleId="Contact">
    <w:name w:val="Contact"/>
    <w:basedOn w:val="Normal"/>
    <w:link w:val="ContactChar"/>
    <w:uiPriority w:val="32"/>
    <w:qFormat/>
    <w:pPr>
      <w:spacing w:after="0" w:line="276" w:lineRule="auto"/>
      <w:jc w:val="center"/>
    </w:pPr>
    <w:rPr>
      <w:rFonts w:asciiTheme="majorHAnsi" w:eastAsiaTheme="minorHAnsi" w:hAnsiTheme="majorHAnsi"/>
      <w:color w:val="000000" w:themeColor="text1"/>
      <w:kern w:val="0"/>
      <w:sz w:val="15"/>
      <w:szCs w:val="18"/>
      <w:lang w:val="en" w:eastAsia="en-US" w:bidi="ar-SA"/>
      <w14:ligatures w14:val="none"/>
    </w:rPr>
  </w:style>
  <w:style w:type="character" w:customStyle="1" w:styleId="ContactChar">
    <w:name w:val="Contact Char"/>
    <w:basedOn w:val="DefaultParagraphFont"/>
    <w:link w:val="Contact"/>
    <w:uiPriority w:val="32"/>
    <w:rPr>
      <w:rFonts w:asciiTheme="majorHAnsi" w:eastAsiaTheme="minorHAnsi" w:hAnsiTheme="majorHAnsi"/>
      <w:color w:val="000000" w:themeColor="text1"/>
      <w:kern w:val="0"/>
      <w:sz w:val="15"/>
      <w:szCs w:val="18"/>
      <w:lang w:val="en" w:eastAsia="en-US" w:bidi="ar-SA"/>
      <w14:ligatures w14:val="none"/>
    </w:rPr>
  </w:style>
  <w:style w:type="paragraph" w:customStyle="1" w:styleId="BD9B8813496241A88E53A7623E8C3D62">
    <w:name w:val="BD9B8813496241A88E53A7623E8C3D62"/>
  </w:style>
  <w:style w:type="paragraph" w:customStyle="1" w:styleId="517EE248817B42EBAC71B956A880783D">
    <w:name w:val="517EE248817B42EBAC71B956A880783D"/>
  </w:style>
  <w:style w:type="paragraph" w:customStyle="1" w:styleId="D8D245769F1944ADAF1405AC0831D731">
    <w:name w:val="D8D245769F1944ADAF1405AC0831D73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Financial Business Brochure">
      <a:dk1>
        <a:srgbClr val="212120"/>
      </a:dk1>
      <a:lt1>
        <a:sysClr val="window" lastClr="FFFFFF"/>
      </a:lt1>
      <a:dk2>
        <a:srgbClr val="000000"/>
      </a:dk2>
      <a:lt2>
        <a:srgbClr val="FFFFFF"/>
      </a:lt2>
      <a:accent1>
        <a:srgbClr val="E73454"/>
      </a:accent1>
      <a:accent2>
        <a:srgbClr val="009DD5"/>
      </a:accent2>
      <a:accent3>
        <a:srgbClr val="F1EEE7"/>
      </a:accent3>
      <a:accent4>
        <a:srgbClr val="F28D2C"/>
      </a:accent4>
      <a:accent5>
        <a:srgbClr val="5B9BD5"/>
      </a:accent5>
      <a:accent6>
        <a:srgbClr val="70AD47"/>
      </a:accent6>
      <a:hlink>
        <a:srgbClr val="0563C1"/>
      </a:hlink>
      <a:folHlink>
        <a:srgbClr val="954F7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ediaServiceKeyPoints xmlns="71af3243-3dd4-4a8d-8c0d-dd76da1f02a5"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1" ma:contentTypeDescription="Create a new document." ma:contentTypeScope="" ma:versionID="96291512c1ee715ab617f4c07df79fc1">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8256c27c40ca5c40ce1cf6c44f0205df"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2AA7A0A-4DBE-4C43-9B72-9351E188C5B3}">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63FEE8DE-D2FD-4DA0-82EC-C2DB4115A04E}">
  <ds:schemaRefs>
    <ds:schemaRef ds:uri="http://schemas.openxmlformats.org/officeDocument/2006/bibliography"/>
  </ds:schemaRefs>
</ds:datastoreItem>
</file>

<file path=customXml/itemProps3.xml><?xml version="1.0" encoding="utf-8"?>
<ds:datastoreItem xmlns:ds="http://schemas.openxmlformats.org/officeDocument/2006/customXml" ds:itemID="{BA48462A-20B9-461C-9747-BC82D12A1565}">
  <ds:schemaRefs>
    <ds:schemaRef ds:uri="http://schemas.microsoft.com/sharepoint/v3/contenttype/forms"/>
  </ds:schemaRefs>
</ds:datastoreItem>
</file>

<file path=customXml/itemProps4.xml><?xml version="1.0" encoding="utf-8"?>
<ds:datastoreItem xmlns:ds="http://schemas.openxmlformats.org/officeDocument/2006/customXml" ds:itemID="{93253BD9-3410-4D28-8723-5CF80F09528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Financial business newsletter (2 pages).dotx</Template>
  <TotalTime>0</TotalTime>
  <Pages>2</Pages>
  <Words>233</Words>
  <Characters>1332</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2024-02-13T12:53:00Z</dcterms:created>
  <dcterms:modified xsi:type="dcterms:W3CDTF">2024-02-13T12:53:00Z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